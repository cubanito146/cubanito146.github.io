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51" w:rsidRDefault="00CC7760">
      <w:r w:rsidRPr="00CC7760">
        <w:rPr>
          <w:rFonts w:ascii="Arial" w:hAnsi="Arial" w:cs="Arial"/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4.7pt;margin-top:-16.55pt;width:156.85pt;height:29.25pt;z-index:251657216;mso-width-relative:margin;mso-height-relative:margin" stroked="f">
            <v:textbox style="mso-next-textbox:#_x0000_s1026">
              <w:txbxContent>
                <w:p w:rsidR="00801A46" w:rsidRPr="001335F5" w:rsidRDefault="00801A46" w:rsidP="002A21D0">
                  <w:pPr>
                    <w:spacing w:after="0" w:line="280" w:lineRule="exact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Denuncia Voluntaria</w:t>
                  </w:r>
                </w:p>
              </w:txbxContent>
            </v:textbox>
          </v:shape>
        </w:pict>
      </w:r>
    </w:p>
    <w:p w:rsidR="00A676F0" w:rsidRDefault="005B0F43" w:rsidP="00250C87">
      <w:pPr>
        <w:spacing w:after="0" w:line="240" w:lineRule="exact"/>
        <w:jc w:val="right"/>
      </w:pPr>
      <w:r>
        <w:rPr>
          <w:rFonts w:ascii="Arial" w:hAnsi="Arial" w:cs="Arial"/>
          <w:sz w:val="16"/>
          <w:szCs w:val="16"/>
        </w:rPr>
        <w:t xml:space="preserve">Parte diario de servicio </w:t>
      </w:r>
      <w:r w:rsidR="00250C87">
        <w:rPr>
          <w:rFonts w:ascii="Arial" w:hAnsi="Arial" w:cs="Arial"/>
          <w:sz w:val="16"/>
          <w:szCs w:val="16"/>
        </w:rPr>
        <w:t xml:space="preserve">nº:_____________/________           </w:t>
      </w:r>
    </w:p>
    <w:tbl>
      <w:tblPr>
        <w:tblW w:w="11057" w:type="dxa"/>
        <w:tblInd w:w="-176" w:type="dxa"/>
        <w:tblLook w:val="04A0"/>
      </w:tblPr>
      <w:tblGrid>
        <w:gridCol w:w="1985"/>
        <w:gridCol w:w="9072"/>
      </w:tblGrid>
      <w:tr w:rsidR="004147FE" w:rsidRPr="008E3607" w:rsidTr="004147FE">
        <w:trPr>
          <w:gridAfter w:val="1"/>
          <w:wAfter w:w="9072" w:type="dxa"/>
          <w:trHeight w:val="283"/>
        </w:trPr>
        <w:tc>
          <w:tcPr>
            <w:tcW w:w="1985" w:type="dxa"/>
          </w:tcPr>
          <w:p w:rsidR="004147FE" w:rsidRPr="004147FE" w:rsidRDefault="004147FE" w:rsidP="002651D6">
            <w:pPr>
              <w:spacing w:after="0" w:line="28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1. </w:t>
            </w:r>
            <w:r w:rsidRPr="004147FE">
              <w:rPr>
                <w:rFonts w:ascii="Arial" w:hAnsi="Arial" w:cs="Arial"/>
                <w:b/>
                <w:sz w:val="16"/>
                <w:szCs w:val="16"/>
              </w:rPr>
              <w:t>LUGAR Y FECHA</w:t>
            </w:r>
          </w:p>
        </w:tc>
      </w:tr>
      <w:tr w:rsidR="009817C2" w:rsidRPr="008E3607" w:rsidTr="002651D6">
        <w:trPr>
          <w:trHeight w:val="283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7C2" w:rsidRPr="008E3607" w:rsidRDefault="002651D6" w:rsidP="002651D6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Lugar:___________________________________________________________________________</w:t>
            </w:r>
            <w:r w:rsidR="009817C2">
              <w:rPr>
                <w:rFonts w:ascii="Arial" w:hAnsi="Arial" w:cs="Arial"/>
                <w:sz w:val="16"/>
                <w:szCs w:val="16"/>
              </w:rPr>
              <w:t>Fecha:_____ / _____ / __</w:t>
            </w:r>
            <w:r>
              <w:rPr>
                <w:rFonts w:ascii="Arial" w:hAnsi="Arial" w:cs="Arial"/>
                <w:sz w:val="16"/>
                <w:szCs w:val="16"/>
              </w:rPr>
              <w:t>__</w:t>
            </w:r>
            <w:r w:rsidR="009817C2">
              <w:rPr>
                <w:rFonts w:ascii="Arial" w:hAnsi="Arial" w:cs="Arial"/>
                <w:sz w:val="16"/>
                <w:szCs w:val="16"/>
              </w:rPr>
              <w:t>_    Hora: _____:_____</w:t>
            </w:r>
          </w:p>
        </w:tc>
      </w:tr>
    </w:tbl>
    <w:p w:rsidR="00845BA6" w:rsidRDefault="00845BA6" w:rsidP="0038634C">
      <w:pPr>
        <w:spacing w:after="0" w:line="80" w:lineRule="exact"/>
      </w:pPr>
    </w:p>
    <w:tbl>
      <w:tblPr>
        <w:tblW w:w="11057" w:type="dxa"/>
        <w:tblInd w:w="-176" w:type="dxa"/>
        <w:tblLook w:val="04A0"/>
      </w:tblPr>
      <w:tblGrid>
        <w:gridCol w:w="1844"/>
        <w:gridCol w:w="9213"/>
      </w:tblGrid>
      <w:tr w:rsidR="009817C2" w:rsidRPr="008E3607" w:rsidTr="008B15EE">
        <w:trPr>
          <w:gridAfter w:val="1"/>
          <w:wAfter w:w="9213" w:type="dxa"/>
          <w:trHeight w:val="170"/>
        </w:trPr>
        <w:tc>
          <w:tcPr>
            <w:tcW w:w="1844" w:type="dxa"/>
            <w:shd w:val="clear" w:color="auto" w:fill="auto"/>
          </w:tcPr>
          <w:p w:rsidR="009817C2" w:rsidRPr="008B15EE" w:rsidRDefault="008B15EE" w:rsidP="009817C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15EE">
              <w:rPr>
                <w:rFonts w:ascii="Arial" w:hAnsi="Arial" w:cs="Arial"/>
                <w:b/>
                <w:sz w:val="16"/>
                <w:szCs w:val="16"/>
              </w:rPr>
              <w:t>2. DENUNCIANTE</w:t>
            </w:r>
          </w:p>
        </w:tc>
      </w:tr>
      <w:tr w:rsidR="002651D6" w:rsidRPr="008E3607" w:rsidTr="0073263F">
        <w:trPr>
          <w:trHeight w:val="283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2651D6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Nombre:______________________________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 Primer apellido:_____________________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__________________________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________ </w:t>
            </w:r>
          </w:p>
        </w:tc>
      </w:tr>
      <w:tr w:rsidR="002651D6" w:rsidRPr="008E3607" w:rsidTr="0073263F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2651D6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Segundo apellido:____________________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>NIF</w:t>
            </w:r>
            <w:r w:rsidRPr="008E3607">
              <w:rPr>
                <w:rFonts w:ascii="Arial" w:hAnsi="Arial" w:cs="Arial"/>
                <w:sz w:val="16"/>
                <w:szCs w:val="16"/>
              </w:rPr>
              <w:t>/NIE:________________________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 </w:t>
            </w:r>
            <w:r>
              <w:rPr>
                <w:rFonts w:ascii="Arial" w:hAnsi="Arial" w:cs="Arial"/>
                <w:sz w:val="16"/>
                <w:szCs w:val="16"/>
              </w:rPr>
              <w:t xml:space="preserve"> Fecha de nacimiento:_____/_____/_____</w:t>
            </w:r>
          </w:p>
        </w:tc>
      </w:tr>
      <w:tr w:rsidR="002651D6" w:rsidRPr="008E3607" w:rsidTr="00175210">
        <w:trPr>
          <w:trHeight w:val="170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651D6" w:rsidRPr="002F4259" w:rsidRDefault="002651D6" w:rsidP="001752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F4259">
              <w:rPr>
                <w:rFonts w:ascii="Arial" w:hAnsi="Arial" w:cs="Arial"/>
                <w:b/>
                <w:sz w:val="16"/>
                <w:szCs w:val="16"/>
              </w:rPr>
              <w:t>Domicilio a efectos de notificación</w:t>
            </w:r>
          </w:p>
        </w:tc>
      </w:tr>
      <w:tr w:rsidR="002651D6" w:rsidRPr="008E3607" w:rsidTr="00175210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 xml:space="preserve">Tipo de vía:______ Vía:_________________________________________________ Nº/Km:_______ </w:t>
            </w:r>
            <w:proofErr w:type="spellStart"/>
            <w:r w:rsidRPr="008E3607">
              <w:rPr>
                <w:rFonts w:ascii="Arial" w:hAnsi="Arial" w:cs="Arial"/>
                <w:sz w:val="16"/>
                <w:szCs w:val="16"/>
              </w:rPr>
              <w:t>Esc</w:t>
            </w:r>
            <w:proofErr w:type="spellEnd"/>
            <w:r w:rsidRPr="008E3607">
              <w:rPr>
                <w:rFonts w:ascii="Arial" w:hAnsi="Arial" w:cs="Arial"/>
                <w:sz w:val="16"/>
                <w:szCs w:val="16"/>
              </w:rPr>
              <w:t>:_______ Planta:_______ Puerta:__________</w:t>
            </w:r>
          </w:p>
        </w:tc>
      </w:tr>
      <w:tr w:rsidR="002651D6" w:rsidRPr="008E3607" w:rsidTr="00175210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3607">
              <w:rPr>
                <w:rFonts w:ascii="Arial" w:hAnsi="Arial" w:cs="Arial"/>
                <w:sz w:val="16"/>
                <w:szCs w:val="16"/>
              </w:rPr>
              <w:t>C.Postal</w:t>
            </w:r>
            <w:proofErr w:type="spellEnd"/>
            <w:r w:rsidRPr="008E3607">
              <w:rPr>
                <w:rFonts w:ascii="Arial" w:hAnsi="Arial" w:cs="Arial"/>
                <w:sz w:val="16"/>
                <w:szCs w:val="16"/>
              </w:rPr>
              <w:t>:________ Municipio:____________________________________________________ Provincia:_____________________________________</w:t>
            </w:r>
          </w:p>
        </w:tc>
      </w:tr>
      <w:tr w:rsidR="002651D6" w:rsidRPr="008E3607" w:rsidTr="00175210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D6" w:rsidRPr="008E3607" w:rsidRDefault="002651D6" w:rsidP="001C591F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Teléfono:_____________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________ Móvil:_______</w:t>
            </w:r>
            <w:r>
              <w:rPr>
                <w:rFonts w:ascii="Arial" w:hAnsi="Arial" w:cs="Arial"/>
                <w:sz w:val="16"/>
                <w:szCs w:val="16"/>
              </w:rPr>
              <w:t>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________________ Correo electrónico:____________</w:t>
            </w:r>
            <w:r>
              <w:rPr>
                <w:rFonts w:ascii="Arial" w:hAnsi="Arial" w:cs="Arial"/>
                <w:sz w:val="16"/>
                <w:szCs w:val="16"/>
              </w:rPr>
              <w:t>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__________________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</w:t>
            </w:r>
          </w:p>
        </w:tc>
      </w:tr>
    </w:tbl>
    <w:p w:rsidR="009817C2" w:rsidRDefault="009817C2" w:rsidP="0038634C">
      <w:pPr>
        <w:spacing w:after="0" w:line="80" w:lineRule="exact"/>
      </w:pPr>
    </w:p>
    <w:tbl>
      <w:tblPr>
        <w:tblW w:w="110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8521"/>
      </w:tblGrid>
      <w:tr w:rsidR="00250C87" w:rsidRPr="008E3607" w:rsidTr="008B15EE">
        <w:trPr>
          <w:gridAfter w:val="1"/>
          <w:wAfter w:w="8521" w:type="dxa"/>
          <w:trHeight w:val="17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C87" w:rsidRPr="008B15EE" w:rsidRDefault="008B15EE" w:rsidP="001752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B15EE">
              <w:rPr>
                <w:rFonts w:ascii="Arial" w:hAnsi="Arial" w:cs="Arial"/>
                <w:b/>
                <w:sz w:val="16"/>
                <w:szCs w:val="16"/>
              </w:rPr>
              <w:t>3. HECHOS DENUNCIADOS</w:t>
            </w:r>
          </w:p>
        </w:tc>
      </w:tr>
      <w:tr w:rsidR="00250C87" w:rsidRPr="008E3607" w:rsidTr="00175210">
        <w:trPr>
          <w:trHeight w:val="283"/>
        </w:trPr>
        <w:tc>
          <w:tcPr>
            <w:tcW w:w="110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3D69" w:rsidRPr="00E93D69" w:rsidRDefault="00E93D69" w:rsidP="00E93D69">
            <w:pPr>
              <w:spacing w:after="0" w:line="240" w:lineRule="auto"/>
              <w:rPr>
                <w:b/>
                <w:i/>
              </w:rPr>
            </w:pPr>
            <w:r>
              <w:t>Emitir expresiones vejatorias</w:t>
            </w:r>
            <w:r w:rsidR="00801A46">
              <w:t>, a</w:t>
            </w:r>
            <w:r>
              <w:t xml:space="preserve">menazar o realizar cualquier coacción, injuria o vejación injusta de carácter leve por razón de orientación sexual,  regulados en el artículo 70.2 de  </w:t>
            </w:r>
            <w:r w:rsidRPr="00E93D69">
              <w:rPr>
                <w:b/>
                <w:i/>
              </w:rPr>
              <w:t xml:space="preserve">la  Ley 3/2016, de 22 de julio, de Protección Integral contra la </w:t>
            </w:r>
            <w:proofErr w:type="spellStart"/>
            <w:r w:rsidRPr="00E93D69">
              <w:rPr>
                <w:b/>
                <w:i/>
              </w:rPr>
              <w:t>LGTBifobia</w:t>
            </w:r>
            <w:proofErr w:type="spellEnd"/>
            <w:r w:rsidRPr="00E93D69">
              <w:rPr>
                <w:b/>
                <w:i/>
              </w:rPr>
              <w:t xml:space="preserve"> y la Discriminación por Razón de Orientación e Identidad Sexual en la Comunidad de Madrid</w:t>
            </w:r>
          </w:p>
          <w:p w:rsidR="00250C87" w:rsidRPr="008E3607" w:rsidRDefault="00250C87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0C87" w:rsidRPr="008E3607" w:rsidTr="00175210">
        <w:trPr>
          <w:trHeight w:val="170"/>
        </w:trPr>
        <w:tc>
          <w:tcPr>
            <w:tcW w:w="110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250C87" w:rsidRPr="002F4259" w:rsidRDefault="00250C87" w:rsidP="001752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F4259">
              <w:rPr>
                <w:rFonts w:ascii="Arial" w:hAnsi="Arial" w:cs="Arial"/>
                <w:b/>
                <w:sz w:val="16"/>
                <w:szCs w:val="16"/>
              </w:rPr>
              <w:t>Documentos adjuntos</w:t>
            </w:r>
          </w:p>
        </w:tc>
      </w:tr>
      <w:tr w:rsidR="00250C87" w:rsidRPr="008E3607" w:rsidTr="00175210">
        <w:trPr>
          <w:trHeight w:val="57"/>
        </w:trPr>
        <w:tc>
          <w:tcPr>
            <w:tcW w:w="110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C87" w:rsidRPr="008E3607" w:rsidRDefault="00250C87" w:rsidP="00175210">
            <w:pPr>
              <w:spacing w:after="0" w:line="80" w:lineRule="exact"/>
              <w:rPr>
                <w:sz w:val="20"/>
                <w:szCs w:val="20"/>
                <w:bdr w:val="single" w:sz="4" w:space="0" w:color="003399"/>
              </w:rPr>
            </w:pPr>
          </w:p>
        </w:tc>
      </w:tr>
      <w:tr w:rsidR="00250C87" w:rsidRPr="008E3607" w:rsidTr="00175210">
        <w:trPr>
          <w:trHeight w:val="283"/>
        </w:trPr>
        <w:tc>
          <w:tcPr>
            <w:tcW w:w="1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C87" w:rsidRPr="008E3607" w:rsidRDefault="00250C87" w:rsidP="00801A46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="00801A46" w:rsidRPr="00801A46">
              <w:rPr>
                <w:b/>
                <w:sz w:val="20"/>
                <w:szCs w:val="20"/>
                <w:bdr w:val="single" w:sz="4" w:space="0" w:color="003399"/>
              </w:rPr>
              <w:t>X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Informe ampliatorio   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Informe fotográfico      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01A46">
              <w:rPr>
                <w:b/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________________________________________________________________________            </w:t>
            </w:r>
          </w:p>
        </w:tc>
      </w:tr>
    </w:tbl>
    <w:p w:rsidR="00FA5D5C" w:rsidRDefault="00FA5D5C" w:rsidP="00C20178">
      <w:pPr>
        <w:spacing w:after="0" w:line="80" w:lineRule="exact"/>
      </w:pPr>
    </w:p>
    <w:tbl>
      <w:tblPr>
        <w:tblW w:w="11057" w:type="dxa"/>
        <w:tblInd w:w="-176" w:type="dxa"/>
        <w:tblLook w:val="04A0"/>
      </w:tblPr>
      <w:tblGrid>
        <w:gridCol w:w="1985"/>
        <w:gridCol w:w="9072"/>
      </w:tblGrid>
      <w:tr w:rsidR="002651D6" w:rsidRPr="008E3607" w:rsidTr="008B15EE">
        <w:trPr>
          <w:gridAfter w:val="1"/>
          <w:wAfter w:w="9072" w:type="dxa"/>
          <w:trHeight w:val="170"/>
        </w:trPr>
        <w:tc>
          <w:tcPr>
            <w:tcW w:w="1985" w:type="dxa"/>
            <w:shd w:val="clear" w:color="auto" w:fill="auto"/>
          </w:tcPr>
          <w:p w:rsidR="002651D6" w:rsidRPr="008B15EE" w:rsidRDefault="008B15EE" w:rsidP="0073263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15EE">
              <w:rPr>
                <w:rFonts w:ascii="Arial" w:hAnsi="Arial" w:cs="Arial"/>
                <w:b/>
                <w:sz w:val="16"/>
                <w:szCs w:val="16"/>
              </w:rPr>
              <w:t xml:space="preserve">4. DENUNCIADO/A </w:t>
            </w:r>
          </w:p>
        </w:tc>
      </w:tr>
      <w:tr w:rsidR="0073263F" w:rsidRPr="008E3607" w:rsidTr="00175210">
        <w:trPr>
          <w:trHeight w:val="283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Nombre:______________________________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 Primer apellido:_____________________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__________________________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________ </w:t>
            </w:r>
          </w:p>
        </w:tc>
      </w:tr>
      <w:tr w:rsidR="0073263F" w:rsidRPr="008E3607" w:rsidTr="00175210">
        <w:trPr>
          <w:trHeight w:val="57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Segundo apellido:____________________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>NIF</w:t>
            </w:r>
            <w:r w:rsidRPr="008E3607">
              <w:rPr>
                <w:rFonts w:ascii="Arial" w:hAnsi="Arial" w:cs="Arial"/>
                <w:sz w:val="16"/>
                <w:szCs w:val="16"/>
              </w:rPr>
              <w:t>/NIE:________________________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 </w:t>
            </w:r>
            <w:r>
              <w:rPr>
                <w:rFonts w:ascii="Arial" w:hAnsi="Arial" w:cs="Arial"/>
                <w:sz w:val="16"/>
                <w:szCs w:val="16"/>
              </w:rPr>
              <w:t xml:space="preserve"> Fecha de nacimiento:_____/_____/_____</w:t>
            </w:r>
          </w:p>
        </w:tc>
      </w:tr>
      <w:tr w:rsidR="002651D6" w:rsidRPr="008E3607" w:rsidTr="00175210">
        <w:trPr>
          <w:trHeight w:val="170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651D6" w:rsidRPr="002F4259" w:rsidRDefault="002651D6" w:rsidP="001752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F4259">
              <w:rPr>
                <w:rFonts w:ascii="Arial" w:hAnsi="Arial" w:cs="Arial"/>
                <w:b/>
                <w:sz w:val="16"/>
                <w:szCs w:val="16"/>
              </w:rPr>
              <w:t>Domicilio a efectos de notificación</w:t>
            </w:r>
          </w:p>
        </w:tc>
      </w:tr>
      <w:tr w:rsidR="002651D6" w:rsidRPr="008E3607" w:rsidTr="00175210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 xml:space="preserve">Tipo de vía:______ Vía:_________________________________________________ Nº/Km:_______ </w:t>
            </w:r>
            <w:proofErr w:type="spellStart"/>
            <w:r w:rsidRPr="008E3607">
              <w:rPr>
                <w:rFonts w:ascii="Arial" w:hAnsi="Arial" w:cs="Arial"/>
                <w:sz w:val="16"/>
                <w:szCs w:val="16"/>
              </w:rPr>
              <w:t>Esc</w:t>
            </w:r>
            <w:proofErr w:type="spellEnd"/>
            <w:r w:rsidRPr="008E3607">
              <w:rPr>
                <w:rFonts w:ascii="Arial" w:hAnsi="Arial" w:cs="Arial"/>
                <w:sz w:val="16"/>
                <w:szCs w:val="16"/>
              </w:rPr>
              <w:t>:_______ Planta:_______ Puerta:__________</w:t>
            </w:r>
          </w:p>
        </w:tc>
      </w:tr>
      <w:tr w:rsidR="002651D6" w:rsidRPr="008E3607" w:rsidTr="00175210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3607">
              <w:rPr>
                <w:rFonts w:ascii="Arial" w:hAnsi="Arial" w:cs="Arial"/>
                <w:sz w:val="16"/>
                <w:szCs w:val="16"/>
              </w:rPr>
              <w:t>C.Postal</w:t>
            </w:r>
            <w:proofErr w:type="spellEnd"/>
            <w:r w:rsidRPr="008E3607">
              <w:rPr>
                <w:rFonts w:ascii="Arial" w:hAnsi="Arial" w:cs="Arial"/>
                <w:sz w:val="16"/>
                <w:szCs w:val="16"/>
              </w:rPr>
              <w:t>:________ Municipio:____________________________________________________ Provincia:_____________________________________</w:t>
            </w:r>
          </w:p>
        </w:tc>
      </w:tr>
      <w:tr w:rsidR="002651D6" w:rsidRPr="008E3607" w:rsidTr="00175210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Teléfono:______________________ Móvil:_________________________ Correo electrónico:______________________________________________</w:t>
            </w:r>
          </w:p>
        </w:tc>
      </w:tr>
    </w:tbl>
    <w:p w:rsidR="002651D6" w:rsidRDefault="002651D6" w:rsidP="002651D6">
      <w:pPr>
        <w:spacing w:after="0" w:line="80" w:lineRule="exact"/>
      </w:pPr>
    </w:p>
    <w:tbl>
      <w:tblPr>
        <w:tblW w:w="11057" w:type="dxa"/>
        <w:tblInd w:w="-176" w:type="dxa"/>
        <w:tblLook w:val="04A0"/>
      </w:tblPr>
      <w:tblGrid>
        <w:gridCol w:w="5954"/>
        <w:gridCol w:w="5103"/>
      </w:tblGrid>
      <w:tr w:rsidR="002651D6" w:rsidRPr="008E3607" w:rsidTr="008B15EE">
        <w:trPr>
          <w:gridAfter w:val="1"/>
          <w:wAfter w:w="5103" w:type="dxa"/>
          <w:trHeight w:val="170"/>
        </w:trPr>
        <w:tc>
          <w:tcPr>
            <w:tcW w:w="5954" w:type="dxa"/>
            <w:shd w:val="clear" w:color="auto" w:fill="auto"/>
          </w:tcPr>
          <w:p w:rsidR="002651D6" w:rsidRPr="008B15EE" w:rsidRDefault="008B15EE" w:rsidP="0073263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B15EE">
              <w:rPr>
                <w:rFonts w:ascii="Arial" w:hAnsi="Arial" w:cs="Arial"/>
                <w:b/>
                <w:sz w:val="16"/>
                <w:szCs w:val="16"/>
              </w:rPr>
              <w:t>5. EN EL SUPUESTO QUE EL/LA DENUNCIADO/A  SEA MENOR DE EDAD</w:t>
            </w:r>
          </w:p>
        </w:tc>
      </w:tr>
      <w:tr w:rsidR="002651D6" w:rsidRPr="008E3607" w:rsidTr="00B47237">
        <w:trPr>
          <w:trHeight w:val="57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51D6" w:rsidRPr="008E3607" w:rsidTr="00B47237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51D6" w:rsidRPr="008E3607" w:rsidRDefault="002651D6" w:rsidP="00175210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Padre  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Madre   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Tutor/Curador/Acogedor/Guardador/Representante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</w:tc>
      </w:tr>
      <w:tr w:rsidR="0073263F" w:rsidRPr="008E3607" w:rsidTr="00B47237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Nombre:______________________________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 Primer apellido:_____________________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__________________________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________ </w:t>
            </w:r>
          </w:p>
        </w:tc>
      </w:tr>
      <w:tr w:rsidR="0073263F" w:rsidRPr="008E3607" w:rsidTr="00B47237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Segundo apellido:____________________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>NIF</w:t>
            </w:r>
            <w:r w:rsidRPr="008E3607">
              <w:rPr>
                <w:rFonts w:ascii="Arial" w:hAnsi="Arial" w:cs="Arial"/>
                <w:sz w:val="16"/>
                <w:szCs w:val="16"/>
              </w:rPr>
              <w:t>/NIE:________________________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__ </w:t>
            </w:r>
            <w:r>
              <w:rPr>
                <w:rFonts w:ascii="Arial" w:hAnsi="Arial" w:cs="Arial"/>
                <w:sz w:val="16"/>
                <w:szCs w:val="16"/>
              </w:rPr>
              <w:t xml:space="preserve"> Fecha de nacimiento:_____/_____/_____</w:t>
            </w:r>
          </w:p>
        </w:tc>
      </w:tr>
      <w:tr w:rsidR="0073263F" w:rsidRPr="008E3607" w:rsidTr="00B47237">
        <w:trPr>
          <w:trHeight w:val="170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63F" w:rsidRPr="002F4259" w:rsidRDefault="0073263F" w:rsidP="001752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F4259">
              <w:rPr>
                <w:rFonts w:ascii="Arial" w:hAnsi="Arial" w:cs="Arial"/>
                <w:b/>
                <w:sz w:val="16"/>
                <w:szCs w:val="16"/>
              </w:rPr>
              <w:t>Domicilio a efectos de notificación</w:t>
            </w:r>
          </w:p>
        </w:tc>
      </w:tr>
      <w:tr w:rsidR="0073263F" w:rsidRPr="008E3607" w:rsidTr="00B47237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 xml:space="preserve">Tipo de vía:______ Vía:_________________________________________________ Nº/Km:_______ </w:t>
            </w:r>
            <w:proofErr w:type="spellStart"/>
            <w:r w:rsidRPr="008E3607">
              <w:rPr>
                <w:rFonts w:ascii="Arial" w:hAnsi="Arial" w:cs="Arial"/>
                <w:sz w:val="16"/>
                <w:szCs w:val="16"/>
              </w:rPr>
              <w:t>Esc</w:t>
            </w:r>
            <w:proofErr w:type="spellEnd"/>
            <w:r w:rsidRPr="008E3607">
              <w:rPr>
                <w:rFonts w:ascii="Arial" w:hAnsi="Arial" w:cs="Arial"/>
                <w:sz w:val="16"/>
                <w:szCs w:val="16"/>
              </w:rPr>
              <w:t>:_______ Planta:_______ Puerta:__________</w:t>
            </w:r>
          </w:p>
        </w:tc>
      </w:tr>
      <w:tr w:rsidR="0073263F" w:rsidRPr="008E3607" w:rsidTr="00B47237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3607">
              <w:rPr>
                <w:rFonts w:ascii="Arial" w:hAnsi="Arial" w:cs="Arial"/>
                <w:sz w:val="16"/>
                <w:szCs w:val="16"/>
              </w:rPr>
              <w:t>C.Postal</w:t>
            </w:r>
            <w:proofErr w:type="spellEnd"/>
            <w:r w:rsidRPr="008E3607">
              <w:rPr>
                <w:rFonts w:ascii="Arial" w:hAnsi="Arial" w:cs="Arial"/>
                <w:sz w:val="16"/>
                <w:szCs w:val="16"/>
              </w:rPr>
              <w:t>:________ Municipio:____________________________________________________ Provincia:_____________________________________</w:t>
            </w:r>
          </w:p>
        </w:tc>
      </w:tr>
      <w:tr w:rsidR="0073263F" w:rsidRPr="008E3607" w:rsidTr="00B47237">
        <w:trPr>
          <w:trHeight w:val="283"/>
        </w:trPr>
        <w:tc>
          <w:tcPr>
            <w:tcW w:w="110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3F" w:rsidRPr="008E3607" w:rsidRDefault="0073263F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>Teléfono:______________________ Móvil:_________________________ Correo electrónico:______________________________________________</w:t>
            </w:r>
          </w:p>
        </w:tc>
      </w:tr>
    </w:tbl>
    <w:p w:rsidR="00B47237" w:rsidRDefault="00B47237" w:rsidP="00B47237">
      <w:pPr>
        <w:spacing w:after="0" w:line="80" w:lineRule="exact"/>
      </w:pPr>
    </w:p>
    <w:tbl>
      <w:tblPr>
        <w:tblW w:w="11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2126"/>
        <w:gridCol w:w="1276"/>
        <w:gridCol w:w="1134"/>
        <w:gridCol w:w="4693"/>
      </w:tblGrid>
      <w:tr w:rsidR="0073263F" w:rsidRPr="008E3607" w:rsidTr="008B15EE">
        <w:trPr>
          <w:gridAfter w:val="2"/>
          <w:wAfter w:w="5827" w:type="dxa"/>
          <w:trHeight w:val="113"/>
        </w:trPr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63F" w:rsidRPr="008B15EE" w:rsidRDefault="008B15EE" w:rsidP="008E360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B15EE">
              <w:rPr>
                <w:rFonts w:ascii="Arial" w:hAnsi="Arial" w:cs="Arial"/>
                <w:b/>
                <w:sz w:val="16"/>
                <w:szCs w:val="16"/>
              </w:rPr>
              <w:t>6.DILIGENCIA DE COMPROBACIÓN DE LOS POLICÍAS LOCALES</w:t>
            </w:r>
          </w:p>
        </w:tc>
      </w:tr>
      <w:tr w:rsidR="00B47237" w:rsidRPr="008E3607" w:rsidTr="00832097">
        <w:trPr>
          <w:trHeight w:val="57"/>
        </w:trPr>
        <w:tc>
          <w:tcPr>
            <w:tcW w:w="1107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7237" w:rsidRDefault="00B47237" w:rsidP="00B47237">
            <w:pPr>
              <w:spacing w:after="0" w:line="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263F" w:rsidRPr="008E3607" w:rsidTr="00832097">
        <w:trPr>
          <w:trHeight w:val="283"/>
        </w:trPr>
        <w:tc>
          <w:tcPr>
            <w:tcW w:w="110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3F" w:rsidRPr="008E3607" w:rsidRDefault="00250C87" w:rsidP="00663A8F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Los Policías</w:t>
            </w:r>
            <w:r w:rsidR="00B47237">
              <w:rPr>
                <w:rFonts w:ascii="Arial" w:hAnsi="Arial" w:cs="Arial"/>
                <w:sz w:val="16"/>
                <w:szCs w:val="16"/>
              </w:rPr>
              <w:t xml:space="preserve"> Locales compr</w:t>
            </w:r>
            <w:r w:rsidR="00663A8F">
              <w:rPr>
                <w:rFonts w:ascii="Arial" w:hAnsi="Arial" w:cs="Arial"/>
                <w:sz w:val="16"/>
                <w:szCs w:val="16"/>
              </w:rPr>
              <w:t>ueban</w:t>
            </w:r>
            <w:r w:rsidR="00B47237">
              <w:rPr>
                <w:rFonts w:ascii="Arial" w:hAnsi="Arial" w:cs="Arial"/>
                <w:sz w:val="16"/>
                <w:szCs w:val="16"/>
              </w:rPr>
              <w:t xml:space="preserve"> los hechos denunciados:  </w:t>
            </w:r>
            <w:r w:rsidR="00851A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51AAE"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="00851AAE"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51AAE">
              <w:rPr>
                <w:rFonts w:ascii="Arial" w:hAnsi="Arial" w:cs="Arial"/>
                <w:sz w:val="16"/>
                <w:szCs w:val="16"/>
              </w:rPr>
              <w:t xml:space="preserve">Si      </w:t>
            </w:r>
            <w:r w:rsidR="00801A46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="00801A46">
              <w:rPr>
                <w:b/>
                <w:sz w:val="20"/>
                <w:szCs w:val="20"/>
                <w:bdr w:val="single" w:sz="4" w:space="0" w:color="003399"/>
              </w:rPr>
              <w:t>X</w:t>
            </w:r>
            <w:r w:rsidR="00851AAE"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="00851AAE"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51AAE">
              <w:rPr>
                <w:rFonts w:ascii="Arial" w:hAnsi="Arial" w:cs="Arial"/>
                <w:sz w:val="16"/>
                <w:szCs w:val="16"/>
              </w:rPr>
              <w:t xml:space="preserve">No      </w:t>
            </w:r>
            <w:r w:rsidR="00851AAE"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="00851AAE" w:rsidRPr="008E3607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73263F" w:rsidRPr="008E3607" w:rsidTr="00832097">
        <w:trPr>
          <w:trHeight w:val="57"/>
        </w:trPr>
        <w:tc>
          <w:tcPr>
            <w:tcW w:w="110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3F" w:rsidRPr="008E3607" w:rsidRDefault="0073263F" w:rsidP="00851AAE">
            <w:pPr>
              <w:spacing w:after="0" w:line="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2097" w:rsidRPr="008E3607" w:rsidTr="00832097">
        <w:trPr>
          <w:trHeight w:val="283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32097" w:rsidRDefault="00832097" w:rsidP="00832097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Medidas adoptadas: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832097" w:rsidRDefault="00832097" w:rsidP="00851AAE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Acta de Inspección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097" w:rsidRDefault="00801A46" w:rsidP="00851AAE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>
              <w:rPr>
                <w:b/>
                <w:sz w:val="20"/>
                <w:szCs w:val="20"/>
                <w:bdr w:val="single" w:sz="4" w:space="0" w:color="003399"/>
              </w:rPr>
              <w:t>X</w:t>
            </w:r>
            <w:r w:rsidR="00832097"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="00832097"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32097">
              <w:rPr>
                <w:rFonts w:ascii="Arial" w:hAnsi="Arial" w:cs="Arial"/>
                <w:sz w:val="16"/>
                <w:szCs w:val="16"/>
              </w:rPr>
              <w:t xml:space="preserve">Denuncia Administrativa  </w:t>
            </w: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2097" w:rsidRDefault="00832097" w:rsidP="00832097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</w:t>
            </w:r>
            <w:r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Otra:__________________________________________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832097" w:rsidRPr="008E3607" w:rsidTr="00832097">
        <w:trPr>
          <w:trHeight w:val="283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32097" w:rsidRPr="008E3607" w:rsidRDefault="00832097" w:rsidP="00832097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Medidas Cautelares: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097" w:rsidRPr="008E3607" w:rsidRDefault="00832097" w:rsidP="00851AAE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Decomiso de genero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</w:t>
            </w:r>
            <w:r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1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097" w:rsidRPr="008E3607" w:rsidRDefault="00832097" w:rsidP="00832097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sz w:val="20"/>
                <w:szCs w:val="20"/>
                <w:bdr w:val="single" w:sz="4" w:space="0" w:color="003399"/>
              </w:rPr>
              <w:t xml:space="preserve">  </w:t>
            </w:r>
            <w:r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Otra:_____________________________________________________________________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</w:tbl>
    <w:p w:rsidR="00250C87" w:rsidRDefault="00250C87" w:rsidP="00250C87">
      <w:pPr>
        <w:spacing w:after="0" w:line="80" w:lineRule="exact"/>
      </w:pPr>
    </w:p>
    <w:tbl>
      <w:tblPr>
        <w:tblW w:w="110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38"/>
        <w:gridCol w:w="4835"/>
      </w:tblGrid>
      <w:tr w:rsidR="00250C87" w:rsidRPr="008E3607" w:rsidTr="008B15EE">
        <w:trPr>
          <w:gridAfter w:val="1"/>
          <w:wAfter w:w="4835" w:type="dxa"/>
          <w:trHeight w:val="170"/>
        </w:trPr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C87" w:rsidRPr="008B15EE" w:rsidRDefault="008B15EE" w:rsidP="001752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B15EE">
              <w:rPr>
                <w:rFonts w:ascii="Arial" w:hAnsi="Arial" w:cs="Arial"/>
                <w:b/>
                <w:sz w:val="16"/>
                <w:szCs w:val="16"/>
              </w:rPr>
              <w:t>7. OBSERVACIONES/EXPLICACIÓN DE LOS HECHOS COMPROBADOS O NO</w:t>
            </w:r>
          </w:p>
        </w:tc>
      </w:tr>
      <w:tr w:rsidR="00250C87" w:rsidRPr="008E3607" w:rsidTr="00175210">
        <w:trPr>
          <w:trHeight w:val="283"/>
        </w:trPr>
        <w:tc>
          <w:tcPr>
            <w:tcW w:w="110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0C87" w:rsidRPr="008E3607" w:rsidRDefault="00801A46" w:rsidP="00E9598A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procede  ampliar la presente acta con la comparecencia del </w:t>
            </w:r>
            <w:r w:rsidR="00E9598A">
              <w:rPr>
                <w:rFonts w:ascii="Arial" w:hAnsi="Arial" w:cs="Arial"/>
                <w:sz w:val="16"/>
                <w:szCs w:val="16"/>
              </w:rPr>
              <w:t>denunciante</w:t>
            </w:r>
            <w:r>
              <w:rPr>
                <w:rFonts w:ascii="Arial" w:hAnsi="Arial" w:cs="Arial"/>
                <w:sz w:val="16"/>
                <w:szCs w:val="16"/>
              </w:rPr>
              <w:t xml:space="preserve">, donde se  describen de forma pormenorizada los hechos ocurridos </w:t>
            </w:r>
          </w:p>
        </w:tc>
      </w:tr>
      <w:tr w:rsidR="00250C87" w:rsidRPr="008E3607" w:rsidTr="00250C87">
        <w:trPr>
          <w:trHeight w:val="283"/>
        </w:trPr>
        <w:tc>
          <w:tcPr>
            <w:tcW w:w="1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C87" w:rsidRPr="008E3607" w:rsidRDefault="00250C87" w:rsidP="00175210">
            <w:pPr>
              <w:spacing w:after="0"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676F0" w:rsidRDefault="00CC7760" w:rsidP="00A676F0">
      <w:pPr>
        <w:spacing w:after="0" w:line="80" w:lineRule="exact"/>
      </w:pPr>
      <w:r w:rsidRPr="00CC7760">
        <w:rPr>
          <w:rFonts w:ascii="Arial" w:hAnsi="Arial" w:cs="Arial"/>
          <w:noProof/>
          <w:sz w:val="16"/>
          <w:szCs w:val="16"/>
          <w:lang w:eastAsia="es-ES"/>
        </w:rPr>
        <w:pict>
          <v:shape id="_x0000_s1027" type="#_x0000_t202" style="position:absolute;margin-left:-23.2pt;margin-top:.65pt;width:10.5pt;height:100.8pt;z-index:251658240;mso-position-horizontal-relative:text;mso-position-vertical-relative:text" stroked="f">
            <v:textbox style="layout-flow:vertical;mso-layout-flow-alt:bottom-to-top;mso-next-textbox:#_x0000_s1027" inset="0,0,0,0">
              <w:txbxContent>
                <w:p w:rsidR="00801A46" w:rsidRDefault="00801A46" w:rsidP="00567C7F">
                  <w:pPr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  <w:t xml:space="preserve">Modelo: </w:t>
                  </w:r>
                  <w:proofErr w:type="spellStart"/>
                  <w:r>
                    <w:rPr>
                      <w:rFonts w:ascii="Arial" w:hAnsi="Arial"/>
                      <w:sz w:val="12"/>
                    </w:rPr>
                    <w:t>man</w:t>
                  </w:r>
                  <w:proofErr w:type="spellEnd"/>
                  <w:r>
                    <w:rPr>
                      <w:rFonts w:ascii="Arial" w:hAnsi="Arial"/>
                      <w:sz w:val="12"/>
                    </w:rPr>
                    <w:t xml:space="preserve"> 029  2019/01/31</w:t>
                  </w:r>
                </w:p>
              </w:txbxContent>
            </v:textbox>
          </v:shape>
        </w:pict>
      </w:r>
    </w:p>
    <w:tbl>
      <w:tblPr>
        <w:tblW w:w="11073" w:type="dxa"/>
        <w:tblInd w:w="-176" w:type="dxa"/>
        <w:tblLook w:val="04A0"/>
      </w:tblPr>
      <w:tblGrid>
        <w:gridCol w:w="11073"/>
      </w:tblGrid>
      <w:tr w:rsidR="00FE1906" w:rsidRPr="008E3607" w:rsidTr="008E3607">
        <w:trPr>
          <w:trHeight w:val="227"/>
        </w:trPr>
        <w:tc>
          <w:tcPr>
            <w:tcW w:w="11073" w:type="dxa"/>
          </w:tcPr>
          <w:p w:rsidR="00FE1906" w:rsidRPr="008E3607" w:rsidRDefault="00E93D69" w:rsidP="00250C87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 xml:space="preserve">EL/Los </w:t>
            </w:r>
            <w:r w:rsidR="008B15EE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agente</w:t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/</w:t>
            </w:r>
            <w:r w:rsidR="008B15EE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s actuante</w:t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/</w:t>
            </w:r>
            <w:r w:rsidR="008B15EE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s</w:t>
            </w:r>
            <w:r w:rsidR="008B15EE" w:rsidRPr="00D24ED4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:</w:t>
            </w:r>
            <w:r w:rsidR="008B15EE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 xml:space="preserve">                                                                                    </w:t>
            </w:r>
            <w:r w:rsidR="009363D3" w:rsidRPr="008E3607">
              <w:rPr>
                <w:rFonts w:ascii="Arial" w:hAnsi="Arial" w:cs="Arial"/>
                <w:sz w:val="16"/>
                <w:szCs w:val="16"/>
              </w:rPr>
              <w:t xml:space="preserve">El/la </w:t>
            </w:r>
            <w:r w:rsidR="00250C87">
              <w:rPr>
                <w:rFonts w:ascii="Arial" w:hAnsi="Arial" w:cs="Arial"/>
                <w:sz w:val="16"/>
                <w:szCs w:val="16"/>
              </w:rPr>
              <w:t>denunciante:</w:t>
            </w:r>
          </w:p>
        </w:tc>
      </w:tr>
      <w:tr w:rsidR="00FE1906" w:rsidRPr="008E3607" w:rsidTr="008E3607">
        <w:trPr>
          <w:trHeight w:val="227"/>
        </w:trPr>
        <w:tc>
          <w:tcPr>
            <w:tcW w:w="11073" w:type="dxa"/>
          </w:tcPr>
          <w:p w:rsidR="00FE1906" w:rsidRPr="008E3607" w:rsidRDefault="009363D3" w:rsidP="008E3607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NIE/NIF:________________</w:t>
            </w:r>
            <w:r w:rsidR="00834EB2" w:rsidRPr="008E3607">
              <w:rPr>
                <w:rFonts w:ascii="Arial" w:hAnsi="Arial" w:cs="Arial"/>
                <w:sz w:val="16"/>
                <w:szCs w:val="16"/>
              </w:rPr>
              <w:t>__</w:t>
            </w:r>
            <w:r w:rsidRPr="008E3607">
              <w:rPr>
                <w:rFonts w:ascii="Arial" w:hAnsi="Arial" w:cs="Arial"/>
                <w:sz w:val="16"/>
                <w:szCs w:val="16"/>
              </w:rPr>
              <w:t>________</w:t>
            </w:r>
          </w:p>
        </w:tc>
      </w:tr>
      <w:tr w:rsidR="001335F5" w:rsidRPr="008E3607" w:rsidTr="008E3607">
        <w:trPr>
          <w:trHeight w:val="57"/>
        </w:trPr>
        <w:tc>
          <w:tcPr>
            <w:tcW w:w="11073" w:type="dxa"/>
          </w:tcPr>
          <w:p w:rsidR="001335F5" w:rsidRPr="008E3607" w:rsidRDefault="001335F5" w:rsidP="008E3607">
            <w:pPr>
              <w:spacing w:after="0" w:line="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35F5" w:rsidRPr="008E3607" w:rsidTr="008E3607">
        <w:trPr>
          <w:trHeight w:val="57"/>
        </w:trPr>
        <w:tc>
          <w:tcPr>
            <w:tcW w:w="11073" w:type="dxa"/>
          </w:tcPr>
          <w:p w:rsidR="001335F5" w:rsidRPr="008E3607" w:rsidRDefault="001335F5" w:rsidP="008E3607">
            <w:pPr>
              <w:spacing w:after="0" w:line="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1906" w:rsidRPr="008E3607" w:rsidTr="008E3607">
        <w:trPr>
          <w:trHeight w:val="227"/>
        </w:trPr>
        <w:tc>
          <w:tcPr>
            <w:tcW w:w="11073" w:type="dxa"/>
          </w:tcPr>
          <w:p w:rsidR="00FE1906" w:rsidRPr="008E3607" w:rsidRDefault="00834EB2" w:rsidP="00B374A5">
            <w:pPr>
              <w:spacing w:after="0" w:line="20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E3607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E3607">
              <w:rPr>
                <w:rFonts w:ascii="Arial" w:hAnsi="Arial" w:cs="Arial"/>
                <w:sz w:val="16"/>
                <w:szCs w:val="16"/>
              </w:rPr>
              <w:t xml:space="preserve">Se entrega copia         </w:t>
            </w:r>
            <w:r w:rsidRPr="008E3607">
              <w:rPr>
                <w:sz w:val="20"/>
                <w:szCs w:val="20"/>
                <w:bdr w:val="single" w:sz="4" w:space="0" w:color="003399"/>
              </w:rPr>
              <w:t xml:space="preserve">    </w:t>
            </w:r>
            <w:r w:rsidRPr="008E360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322440" w:rsidRPr="008E3607" w:rsidTr="00F974C8">
        <w:trPr>
          <w:trHeight w:val="170"/>
        </w:trPr>
        <w:tc>
          <w:tcPr>
            <w:tcW w:w="11073" w:type="dxa"/>
          </w:tcPr>
          <w:p w:rsidR="00322440" w:rsidRPr="008E3607" w:rsidRDefault="00322440" w:rsidP="00F974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1906" w:rsidRPr="008E3607" w:rsidTr="00F974C8">
        <w:trPr>
          <w:trHeight w:val="170"/>
        </w:trPr>
        <w:tc>
          <w:tcPr>
            <w:tcW w:w="11073" w:type="dxa"/>
          </w:tcPr>
          <w:p w:rsidR="00FE1906" w:rsidRPr="008E3607" w:rsidRDefault="00FE1906" w:rsidP="00F974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EB2" w:rsidRPr="008E3607" w:rsidTr="008E3607">
        <w:trPr>
          <w:trHeight w:val="227"/>
        </w:trPr>
        <w:tc>
          <w:tcPr>
            <w:tcW w:w="11073" w:type="dxa"/>
          </w:tcPr>
          <w:p w:rsidR="00834EB2" w:rsidRPr="008E3607" w:rsidRDefault="008B15EE" w:rsidP="00250C87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00D24ED4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28074 ____</w:t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____</w:t>
            </w:r>
            <w:r w:rsidRPr="00D24ED4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_</w:t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.</w:t>
            </w:r>
            <w:r w:rsidRPr="00D24ED4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ab/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ab/>
            </w:r>
            <w:r w:rsidRPr="00D24ED4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28074___</w:t>
            </w:r>
            <w:r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____</w:t>
            </w:r>
            <w:r w:rsidRPr="00D24ED4">
              <w:rPr>
                <w:rFonts w:ascii="Arial" w:hAnsi="Arial" w:cs="Arial"/>
                <w:spacing w:val="-2"/>
                <w:sz w:val="16"/>
                <w:szCs w:val="16"/>
                <w:lang w:val="es-ES_tradnl"/>
              </w:rPr>
              <w:t>___</w:t>
            </w:r>
          </w:p>
        </w:tc>
      </w:tr>
    </w:tbl>
    <w:p w:rsidR="00834EB2" w:rsidRDefault="00834EB2" w:rsidP="00A5020F">
      <w:pPr>
        <w:spacing w:after="0" w:line="80" w:lineRule="exact"/>
      </w:pPr>
    </w:p>
    <w:tbl>
      <w:tblPr>
        <w:tblW w:w="11073" w:type="dxa"/>
        <w:tblInd w:w="-176" w:type="dxa"/>
        <w:tblLook w:val="04A0"/>
      </w:tblPr>
      <w:tblGrid>
        <w:gridCol w:w="11073"/>
      </w:tblGrid>
      <w:tr w:rsidR="002D7139" w:rsidRPr="008E3607" w:rsidTr="008E3607">
        <w:trPr>
          <w:trHeight w:val="227"/>
        </w:trPr>
        <w:tc>
          <w:tcPr>
            <w:tcW w:w="11073" w:type="dxa"/>
          </w:tcPr>
          <w:p w:rsidR="00212E9F" w:rsidRDefault="00212E9F" w:rsidP="008E3607">
            <w:pPr>
              <w:spacing w:after="0" w:line="140" w:lineRule="exact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8B15EE" w:rsidRPr="00213519" w:rsidRDefault="008B15EE" w:rsidP="008B15EE">
            <w:pPr>
              <w:spacing w:after="0" w:line="240" w:lineRule="auto"/>
              <w:ind w:right="-454"/>
              <w:jc w:val="both"/>
              <w:rPr>
                <w:rFonts w:ascii="Arial" w:hAnsi="Arial" w:cs="Arial"/>
              </w:rPr>
            </w:pPr>
            <w:r w:rsidRPr="004C3105">
              <w:rPr>
                <w:rFonts w:ascii="Arial" w:hAnsi="Arial" w:cs="Arial"/>
                <w:sz w:val="12"/>
                <w:szCs w:val="12"/>
              </w:rPr>
              <w:t>Los datos personales recogidos serán i</w:t>
            </w:r>
            <w:r>
              <w:rPr>
                <w:rFonts w:ascii="Arial" w:hAnsi="Arial" w:cs="Arial"/>
                <w:sz w:val="12"/>
                <w:szCs w:val="12"/>
              </w:rPr>
              <w:t>ncorporados a los ficheros del A</w:t>
            </w:r>
            <w:r w:rsidRPr="004C3105">
              <w:rPr>
                <w:rFonts w:ascii="Arial" w:hAnsi="Arial" w:cs="Arial"/>
                <w:sz w:val="12"/>
                <w:szCs w:val="12"/>
              </w:rPr>
              <w:t xml:space="preserve">yuntamiento de 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4C3105">
              <w:rPr>
                <w:rFonts w:ascii="Arial" w:hAnsi="Arial" w:cs="Arial"/>
                <w:sz w:val="12"/>
                <w:szCs w:val="12"/>
              </w:rPr>
              <w:t xml:space="preserve">eganés conforme a la 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4C3105">
              <w:rPr>
                <w:rFonts w:ascii="Arial" w:hAnsi="Arial" w:cs="Arial"/>
                <w:sz w:val="12"/>
                <w:szCs w:val="12"/>
              </w:rPr>
              <w:t xml:space="preserve">ey </w:t>
            </w:r>
            <w:r>
              <w:rPr>
                <w:rFonts w:ascii="Arial" w:hAnsi="Arial" w:cs="Arial"/>
                <w:sz w:val="12"/>
                <w:szCs w:val="12"/>
              </w:rPr>
              <w:t>O</w:t>
            </w:r>
            <w:r w:rsidRPr="004C3105">
              <w:rPr>
                <w:rFonts w:ascii="Arial" w:hAnsi="Arial" w:cs="Arial"/>
                <w:sz w:val="12"/>
                <w:szCs w:val="12"/>
              </w:rPr>
              <w:t>rgánica 3/2018</w:t>
            </w:r>
            <w:r>
              <w:rPr>
                <w:rFonts w:ascii="Arial" w:hAnsi="Arial" w:cs="Arial"/>
                <w:sz w:val="12"/>
                <w:szCs w:val="12"/>
              </w:rPr>
              <w:t xml:space="preserve">, </w:t>
            </w:r>
            <w:r w:rsidRPr="004C3105">
              <w:rPr>
                <w:rFonts w:ascii="Arial" w:hAnsi="Arial" w:cs="Arial"/>
                <w:sz w:val="12"/>
                <w:szCs w:val="12"/>
              </w:rPr>
              <w:t xml:space="preserve"> de 5 de diciembre</w:t>
            </w:r>
            <w:r>
              <w:rPr>
                <w:rFonts w:ascii="Arial" w:hAnsi="Arial" w:cs="Arial"/>
                <w:sz w:val="12"/>
                <w:szCs w:val="12"/>
              </w:rPr>
              <w:t>,</w:t>
            </w:r>
            <w:r w:rsidRPr="004C3105">
              <w:rPr>
                <w:rFonts w:ascii="Arial" w:hAnsi="Arial" w:cs="Arial"/>
                <w:sz w:val="12"/>
                <w:szCs w:val="12"/>
              </w:rPr>
              <w:t xml:space="preserve"> de </w:t>
            </w:r>
            <w:r>
              <w:rPr>
                <w:rFonts w:ascii="Arial" w:hAnsi="Arial" w:cs="Arial"/>
                <w:sz w:val="12"/>
                <w:szCs w:val="12"/>
              </w:rPr>
              <w:t>Protección de D</w:t>
            </w:r>
            <w:r w:rsidRPr="004C3105">
              <w:rPr>
                <w:rFonts w:ascii="Arial" w:hAnsi="Arial" w:cs="Arial"/>
                <w:sz w:val="12"/>
                <w:szCs w:val="12"/>
              </w:rPr>
              <w:t xml:space="preserve">atos 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  <w:r w:rsidRPr="004C3105">
              <w:rPr>
                <w:rFonts w:ascii="Arial" w:hAnsi="Arial" w:cs="Arial"/>
                <w:sz w:val="12"/>
                <w:szCs w:val="12"/>
              </w:rPr>
              <w:t>ersonales y garantías de los derechos digitales</w:t>
            </w:r>
          </w:p>
          <w:p w:rsidR="00E93D69" w:rsidRPr="00E93D69" w:rsidRDefault="00E93D69" w:rsidP="00E93D69">
            <w:pPr>
              <w:tabs>
                <w:tab w:val="right" w:pos="850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</w:pPr>
            <w:r w:rsidRPr="00E93D69"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  <w:t xml:space="preserve">Área de Coordinación Legislativa y Relaciones Institucionales                    </w:t>
            </w:r>
            <w:r w:rsidRPr="00E93D69"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  <w:tab/>
            </w:r>
          </w:p>
          <w:p w:rsidR="00E93D69" w:rsidRPr="00E93D69" w:rsidRDefault="00E93D69" w:rsidP="00E93D6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b/>
                <w:i/>
                <w:sz w:val="16"/>
                <w:szCs w:val="16"/>
                <w:lang w:eastAsia="es-ES"/>
              </w:rPr>
            </w:pPr>
            <w:r w:rsidRPr="00E93D69">
              <w:rPr>
                <w:rFonts w:ascii="Times New Roman" w:eastAsia="Times New Roman" w:hAnsi="Times New Roman"/>
                <w:b/>
                <w:i/>
                <w:sz w:val="16"/>
                <w:szCs w:val="16"/>
                <w:lang w:eastAsia="es-ES"/>
              </w:rPr>
              <w:t>Subdirección General de Régimen Jurídico y Desarrollo Normativo</w:t>
            </w:r>
          </w:p>
          <w:p w:rsidR="00E93D69" w:rsidRPr="00E93D69" w:rsidRDefault="00E93D69" w:rsidP="00E93D6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</w:pPr>
            <w:r w:rsidRPr="00E93D69"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  <w:t xml:space="preserve">S.G.T de la Consejería de Presidencia, Justicia  y </w:t>
            </w:r>
            <w:proofErr w:type="spellStart"/>
            <w:r w:rsidRPr="00E93D69"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  <w:t>Portavocía</w:t>
            </w:r>
            <w:proofErr w:type="spellEnd"/>
            <w:r w:rsidRPr="00E93D69">
              <w:rPr>
                <w:rFonts w:ascii="Times New Roman" w:eastAsia="Times New Roman" w:hAnsi="Times New Roman"/>
                <w:b/>
                <w:bCs/>
                <w:i/>
                <w:color w:val="000000"/>
                <w:sz w:val="16"/>
                <w:szCs w:val="16"/>
                <w:lang w:eastAsia="es-ES"/>
              </w:rPr>
              <w:t xml:space="preserve"> del Gobierno</w:t>
            </w:r>
          </w:p>
          <w:p w:rsidR="00E93D69" w:rsidRPr="00E93D69" w:rsidRDefault="00E93D69" w:rsidP="00E93D6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es-ES"/>
              </w:rPr>
            </w:pPr>
            <w:r w:rsidRPr="00E93D69">
              <w:rPr>
                <w:rFonts w:ascii="Times New Roman" w:eastAsia="Times New Roman" w:hAnsi="Times New Roman"/>
                <w:b/>
                <w:bCs/>
                <w:i/>
                <w:color w:val="000000"/>
                <w:sz w:val="18"/>
                <w:szCs w:val="18"/>
                <w:lang w:eastAsia="es-ES"/>
              </w:rPr>
              <w:t xml:space="preserve">Comunidad de Madrid  </w:t>
            </w:r>
          </w:p>
          <w:p w:rsidR="002D7139" w:rsidRDefault="002D7139" w:rsidP="008B15EE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E93D69" w:rsidRDefault="00E93D69" w:rsidP="008B15EE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:rsidR="00E93D69" w:rsidRPr="008E3607" w:rsidRDefault="00E93D69" w:rsidP="008B15EE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E93D69" w:rsidRDefault="00E93D69" w:rsidP="00E93D69">
      <w:pPr>
        <w:spacing w:after="0" w:line="240" w:lineRule="auto"/>
        <w:rPr>
          <w:b/>
          <w:i/>
          <w:iCs/>
          <w:color w:val="000000"/>
          <w:sz w:val="18"/>
          <w:szCs w:val="18"/>
        </w:rPr>
      </w:pPr>
    </w:p>
    <w:p w:rsidR="00E93D69" w:rsidRDefault="00E93D69" w:rsidP="00E93D69">
      <w:pPr>
        <w:spacing w:after="0" w:line="240" w:lineRule="auto"/>
        <w:rPr>
          <w:b/>
          <w:i/>
          <w:iCs/>
          <w:color w:val="000000"/>
          <w:sz w:val="18"/>
          <w:szCs w:val="18"/>
        </w:rPr>
      </w:pPr>
    </w:p>
    <w:p w:rsidR="00E93D69" w:rsidRDefault="00E93D69" w:rsidP="00E93D69">
      <w:pPr>
        <w:spacing w:after="0" w:line="240" w:lineRule="auto"/>
        <w:rPr>
          <w:b/>
          <w:i/>
          <w:iCs/>
          <w:color w:val="000000"/>
          <w:sz w:val="18"/>
          <w:szCs w:val="18"/>
        </w:rPr>
      </w:pPr>
    </w:p>
    <w:p w:rsidR="00E93D69" w:rsidRDefault="00E93D69" w:rsidP="00E93D69">
      <w:pPr>
        <w:spacing w:after="0" w:line="240" w:lineRule="auto"/>
        <w:rPr>
          <w:b/>
          <w:i/>
          <w:iCs/>
          <w:color w:val="000000"/>
          <w:sz w:val="18"/>
          <w:szCs w:val="18"/>
        </w:rPr>
      </w:pPr>
    </w:p>
    <w:p w:rsidR="00E93D69" w:rsidRDefault="00E93D69" w:rsidP="00E93D69">
      <w:pPr>
        <w:spacing w:after="0" w:line="240" w:lineRule="auto"/>
        <w:rPr>
          <w:b/>
          <w:i/>
          <w:iCs/>
          <w:color w:val="000000"/>
          <w:sz w:val="18"/>
          <w:szCs w:val="18"/>
        </w:rPr>
      </w:pPr>
    </w:p>
    <w:p w:rsidR="00E93D69" w:rsidRPr="00FB58A8" w:rsidRDefault="00E93D69" w:rsidP="00E93D69">
      <w:pPr>
        <w:spacing w:after="0" w:line="240" w:lineRule="auto"/>
        <w:rPr>
          <w:sz w:val="18"/>
          <w:szCs w:val="18"/>
        </w:rPr>
      </w:pPr>
      <w:r w:rsidRPr="00FB58A8">
        <w:rPr>
          <w:b/>
          <w:i/>
          <w:iCs/>
          <w:color w:val="000000"/>
          <w:sz w:val="18"/>
          <w:szCs w:val="18"/>
        </w:rPr>
        <w:t xml:space="preserve">Ley 3/2016, de 22 de julio, de Protección Integral contra la </w:t>
      </w:r>
      <w:proofErr w:type="spellStart"/>
      <w:r w:rsidRPr="00FB58A8">
        <w:rPr>
          <w:b/>
          <w:i/>
          <w:iCs/>
          <w:color w:val="000000"/>
          <w:sz w:val="18"/>
          <w:szCs w:val="18"/>
        </w:rPr>
        <w:t>LGTBifobia</w:t>
      </w:r>
      <w:proofErr w:type="spellEnd"/>
      <w:r w:rsidRPr="00FB58A8">
        <w:rPr>
          <w:b/>
          <w:i/>
          <w:iCs/>
          <w:color w:val="000000"/>
          <w:sz w:val="18"/>
          <w:szCs w:val="18"/>
        </w:rPr>
        <w:t xml:space="preserve"> y la Discriminación por Razón de Orientación e Identidad Sexual en la Comunidad de Madrid</w:t>
      </w:r>
    </w:p>
    <w:p w:rsidR="00E93D69" w:rsidRPr="00FB58A8" w:rsidRDefault="00E93D69" w:rsidP="00E93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646464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>CAPÍTULO XV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> </w:t>
      </w:r>
      <w:r w:rsidRPr="00FB58A8">
        <w:rPr>
          <w:rFonts w:ascii="Times New Roman" w:eastAsia="Times New Roman" w:hAnsi="Times New Roman"/>
          <w:b/>
          <w:color w:val="000000"/>
          <w:sz w:val="18"/>
          <w:szCs w:val="18"/>
          <w:lang w:eastAsia="es-ES"/>
        </w:rPr>
        <w:t xml:space="preserve">Artículo 70. </w:t>
      </w:r>
      <w:r w:rsidRPr="00FB58A8">
        <w:rPr>
          <w:rFonts w:ascii="Times New Roman" w:eastAsia="Times New Roman" w:hAnsi="Times New Roman"/>
          <w:i/>
          <w:color w:val="000000"/>
          <w:sz w:val="18"/>
          <w:szCs w:val="18"/>
          <w:lang w:eastAsia="es-ES"/>
        </w:rPr>
        <w:t xml:space="preserve">Infracciones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1. Las infracciones administrativas se califican como leves, graves y muy graves, en atención a la naturaleza de la obligación incumplida y a la entidad del derecho afectado.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2. Son infracciones administrativas leves: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a) Utilizar o emitir expresiones vejatorias por razón de orientación sexual e identidad o expresión de género o que inciten a la violencia contra la personas o sus familias, en la prestación de servicios públicos, en cualquier medio de comunicación, en discursos o intervenciones públicas o en redes sociales.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b) No facilitar la labor o negarse parcialmente a colaborar con la acción investigadora de los servicios de inspección de la Comunidad de Madrid en el cumplimiento de los mandatos establecidos en la presente Ley.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c) Amenazar o realizar cualquier coacción, injuria o vejación injusta de carácter leve por razón de orientación sexual, identidad o expresión de género contra las personas LGTBI o sus familias.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d) Causar daños a bienes muebles o inmuebles por razón de orientación sexual, identidad o expresión de género contra las personas LGTBI o sus familias.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3. Son infracciones graves: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a) La reiteración en la utilización o emisión de expresiones vejatorias por razón de orientación sexual e identidad o expresión de género o que inciten a la violencia contra las personas o sus familias, en las prestación de servicios públicos, en cualquier medio de comunicación, en discursos o intervenciones públicas, o en las redes sociales.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b) La realización de actos o la imposición de disposiciones o cláusulas en los negocios jurídicos que constituyan o causen discriminación por razón de la orientación sexual e identidad o expresión de género.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c) Impedir u obstaculizar la realización de cualquier trámite administrativo o el acceso a un servicio público o establecimiento, por causa de orientación sexual e identidad o expresión de género.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d) Realizar actos que impliquen aislamiento, rechazo o menosprecio público y notorio de personas por causa de su orientación sexual e identidad o expresión de género.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e) La implantación, el impulso o la tolerancia de prácticas laborales discriminatorias.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f) La elaboración, utilización o difusión en Centros educativos de la Comunidad autónoma de libros de texto y/o materiales didácticos que presenten a las personas como superiores o inferiores en dignidad humana en función de su orientación sexual e identidad o expresión de género, o que inciten a la violencia por este motivo.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g) La obstrucción o negativa absoluta a la actuación de los servicios de inspección de la Comunidad de Madrid.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h) Golpear o maltratar de obra a otra persona sin causarle lesión, por razón de la orientación sexual, identidad o expresión de género de ésta, real o </w:t>
      </w:r>
      <w:proofErr w:type="gramStart"/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>percibida</w:t>
      </w:r>
      <w:proofErr w:type="gramEnd"/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i) Reiteración en el daño a bienes muebles o inmuebles de otra persona, cuando no constituya delito, por razón de la orientación sexual, identidad o expresión de género de ésta, real o </w:t>
      </w:r>
      <w:proofErr w:type="gramStart"/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>percibida</w:t>
      </w:r>
      <w:proofErr w:type="gramEnd"/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j) La denegación por profesional o empresario de prestaciones a las que se tenga derecho, cuando dicha denegación esté motivada por la orientación sexual, identidad o expresión de género.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k) La denegación del acceso a los bienes y servicios disponibles para el público y la oferta de los mismos, incluida la vivienda, cuando dicha denegación esté motivada por la orientación sexual, identidad o expresión de género.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l) Discriminar a un trabajador por razón de la orientación sexual, identidad o expresión de género, sea ésta real o percibida.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m) La no retirada inmediata por parte del prestador de un servicio de la sociedad de la información, de expresiones vejatorias o de incitación a la violencia por razón de orientación o identidad sexual, o expresión de género, contenidas en sitios web o redes sociales de las que sea responsable, una vez tenga conocimiento efectivo del uso de esas expresiones.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4. Son infracciones muy graves: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a) Adoptar comportamientos agresivos o constitutivos de acoso, realizados en función de la orientación o diversidad sexual identidad o expresión de género de una persona, que tenga el propósito o produzca el efecto de atentar contra su dignidad, creando un entorno intimidatorio, degradante u ofensivo para la misma.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b) Cualquier represalia o trato adverso que reciba una persona como consecuencia de haber presentado la misma una queja, reclamación, denuncia, demanda o recurso de cualquier tipo, destinado a impedir su discriminación y a exigir el cumplimiento efectivo del principio de igualdad.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c) La promoción y realización de terapias de aversión o conversión con la finalidad de modificar la orientación sexual o identidad de género de una persona. Para la comisión de esta infracción será irrelevante el consentimiento prestado por la persona sometida a tales terapias.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d) Despedir a un trabajador a causa de su orientación sexual, identidad o expresión de género, de acuerdo con la legislación laboral.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e) Convocar espectáculos públicos o actividades recreativas que tengan como objeto la incitación al odio, la violencia o la discriminación de las persona LGTBI.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f) Recabar datos de carácter personal en los procesos de selección o establecer condiciones, mediante la publicidad, difusión o por cualquier otro medio, que constituyan discriminaciones para el acceso al empleo por motivo de discriminación referente a orientación sexual, identidad o expresión de género, con independencia de que dichas circunstancias de la persona afectada sean reales o percibidas. </w:t>
      </w:r>
    </w:p>
    <w:p w:rsidR="00E93D69" w:rsidRPr="00FB58A8" w:rsidRDefault="00E93D69" w:rsidP="00E93D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es-ES"/>
        </w:rPr>
      </w:pPr>
      <w:r w:rsidRPr="00FB58A8">
        <w:rPr>
          <w:rFonts w:ascii="Times New Roman" w:eastAsia="Times New Roman" w:hAnsi="Times New Roman"/>
          <w:color w:val="000000"/>
          <w:sz w:val="18"/>
          <w:szCs w:val="18"/>
          <w:lang w:eastAsia="es-ES"/>
        </w:rPr>
        <w:t xml:space="preserve">5. Respecto de las infracciones leves y graves, la discriminación múltiple incrementará, respecto de cada una de las acciones concurrentes, un grado el tipo infractor previsto en la ley. </w:t>
      </w:r>
    </w:p>
    <w:p w:rsidR="00E93D69" w:rsidRPr="00613703" w:rsidRDefault="00E93D69" w:rsidP="00E93D69">
      <w:p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es-ES"/>
        </w:rPr>
      </w:pPr>
    </w:p>
    <w:p w:rsidR="0038634C" w:rsidRDefault="0038634C"/>
    <w:sectPr w:rsidR="0038634C" w:rsidSect="00B5016F">
      <w:headerReference w:type="default" r:id="rId7"/>
      <w:pgSz w:w="11906" w:h="16838"/>
      <w:pgMar w:top="1134" w:right="794" w:bottom="249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A46" w:rsidRDefault="00801A46" w:rsidP="00B5016F">
      <w:pPr>
        <w:spacing w:after="0" w:line="240" w:lineRule="auto"/>
      </w:pPr>
      <w:r>
        <w:separator/>
      </w:r>
    </w:p>
  </w:endnote>
  <w:endnote w:type="continuationSeparator" w:id="0">
    <w:p w:rsidR="00801A46" w:rsidRDefault="00801A46" w:rsidP="00B5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A46" w:rsidRDefault="00801A46" w:rsidP="00B5016F">
      <w:pPr>
        <w:spacing w:after="0" w:line="240" w:lineRule="auto"/>
      </w:pPr>
      <w:r>
        <w:separator/>
      </w:r>
    </w:p>
  </w:footnote>
  <w:footnote w:type="continuationSeparator" w:id="0">
    <w:p w:rsidR="00801A46" w:rsidRDefault="00801A46" w:rsidP="00B5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46" w:rsidRDefault="00801A4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1807210</wp:posOffset>
          </wp:positionH>
          <wp:positionV relativeFrom="paragraph">
            <wp:posOffset>-12065</wp:posOffset>
          </wp:positionV>
          <wp:extent cx="551180" cy="565150"/>
          <wp:effectExtent l="19050" t="0" r="1270" b="0"/>
          <wp:wrapSquare wrapText="bothSides"/>
          <wp:docPr id="1" name="Imagen 14" descr="Escudo policia nuevo (simplificad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Escudo policia nuevo (simplificado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180" cy="56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01A46" w:rsidRDefault="00801A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B5973"/>
    <w:multiLevelType w:val="multilevel"/>
    <w:tmpl w:val="9B3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16BF6"/>
    <w:multiLevelType w:val="multilevel"/>
    <w:tmpl w:val="310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C6003A"/>
    <w:rsid w:val="0004507D"/>
    <w:rsid w:val="000841BF"/>
    <w:rsid w:val="001313F0"/>
    <w:rsid w:val="001335F5"/>
    <w:rsid w:val="00175210"/>
    <w:rsid w:val="00193D82"/>
    <w:rsid w:val="001C591F"/>
    <w:rsid w:val="001D64DF"/>
    <w:rsid w:val="00212E9F"/>
    <w:rsid w:val="00236D88"/>
    <w:rsid w:val="00240C76"/>
    <w:rsid w:val="00250C87"/>
    <w:rsid w:val="002651D6"/>
    <w:rsid w:val="002A21D0"/>
    <w:rsid w:val="002D7139"/>
    <w:rsid w:val="002F4259"/>
    <w:rsid w:val="00302A05"/>
    <w:rsid w:val="00311C2E"/>
    <w:rsid w:val="00322440"/>
    <w:rsid w:val="00323D97"/>
    <w:rsid w:val="003633A0"/>
    <w:rsid w:val="00382B64"/>
    <w:rsid w:val="0038634C"/>
    <w:rsid w:val="00392843"/>
    <w:rsid w:val="003B09BE"/>
    <w:rsid w:val="003B394B"/>
    <w:rsid w:val="003B7061"/>
    <w:rsid w:val="003D546C"/>
    <w:rsid w:val="003E1EE3"/>
    <w:rsid w:val="003E73E9"/>
    <w:rsid w:val="004003BB"/>
    <w:rsid w:val="004147FE"/>
    <w:rsid w:val="00491CD5"/>
    <w:rsid w:val="004D63D2"/>
    <w:rsid w:val="00504585"/>
    <w:rsid w:val="0051121F"/>
    <w:rsid w:val="00520494"/>
    <w:rsid w:val="00527592"/>
    <w:rsid w:val="00567C7F"/>
    <w:rsid w:val="005717EF"/>
    <w:rsid w:val="005A0E68"/>
    <w:rsid w:val="005B0F43"/>
    <w:rsid w:val="005C32B7"/>
    <w:rsid w:val="00601628"/>
    <w:rsid w:val="00606F40"/>
    <w:rsid w:val="006447ED"/>
    <w:rsid w:val="00663A8F"/>
    <w:rsid w:val="006709E0"/>
    <w:rsid w:val="0068598C"/>
    <w:rsid w:val="006D30C8"/>
    <w:rsid w:val="00722E23"/>
    <w:rsid w:val="0073263F"/>
    <w:rsid w:val="007A7F7F"/>
    <w:rsid w:val="007F7C35"/>
    <w:rsid w:val="00801585"/>
    <w:rsid w:val="00801A46"/>
    <w:rsid w:val="00805C47"/>
    <w:rsid w:val="00832097"/>
    <w:rsid w:val="00833278"/>
    <w:rsid w:val="00834EB2"/>
    <w:rsid w:val="00837424"/>
    <w:rsid w:val="00845BA6"/>
    <w:rsid w:val="00851AAE"/>
    <w:rsid w:val="0087068F"/>
    <w:rsid w:val="00880E53"/>
    <w:rsid w:val="00893E51"/>
    <w:rsid w:val="008A2822"/>
    <w:rsid w:val="008B15EE"/>
    <w:rsid w:val="008B2233"/>
    <w:rsid w:val="008E3607"/>
    <w:rsid w:val="009363D3"/>
    <w:rsid w:val="009644DD"/>
    <w:rsid w:val="009817C2"/>
    <w:rsid w:val="00983175"/>
    <w:rsid w:val="0098462E"/>
    <w:rsid w:val="009C06A4"/>
    <w:rsid w:val="00A359DD"/>
    <w:rsid w:val="00A5020F"/>
    <w:rsid w:val="00A676F0"/>
    <w:rsid w:val="00AD7BFE"/>
    <w:rsid w:val="00B15387"/>
    <w:rsid w:val="00B33FB2"/>
    <w:rsid w:val="00B374A5"/>
    <w:rsid w:val="00B47237"/>
    <w:rsid w:val="00B5016F"/>
    <w:rsid w:val="00B50598"/>
    <w:rsid w:val="00BB41F1"/>
    <w:rsid w:val="00C20178"/>
    <w:rsid w:val="00C3633A"/>
    <w:rsid w:val="00C6003A"/>
    <w:rsid w:val="00CC7760"/>
    <w:rsid w:val="00D15DEE"/>
    <w:rsid w:val="00D3260E"/>
    <w:rsid w:val="00D32C77"/>
    <w:rsid w:val="00E242CE"/>
    <w:rsid w:val="00E273F6"/>
    <w:rsid w:val="00E83791"/>
    <w:rsid w:val="00E93D69"/>
    <w:rsid w:val="00E9598A"/>
    <w:rsid w:val="00EB07BF"/>
    <w:rsid w:val="00EC02CC"/>
    <w:rsid w:val="00ED1C06"/>
    <w:rsid w:val="00F36377"/>
    <w:rsid w:val="00F974C8"/>
    <w:rsid w:val="00FA5D5C"/>
    <w:rsid w:val="00FD50BA"/>
    <w:rsid w:val="00FE1906"/>
    <w:rsid w:val="00FE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A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0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16F"/>
  </w:style>
  <w:style w:type="paragraph" w:styleId="Piedepgina">
    <w:name w:val="footer"/>
    <w:basedOn w:val="Normal"/>
    <w:link w:val="PiedepginaCar"/>
    <w:uiPriority w:val="99"/>
    <w:semiHidden/>
    <w:unhideWhenUsed/>
    <w:rsid w:val="00B50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016F"/>
  </w:style>
  <w:style w:type="paragraph" w:styleId="Textodeglobo">
    <w:name w:val="Balloon Text"/>
    <w:basedOn w:val="Normal"/>
    <w:link w:val="TextodegloboCar"/>
    <w:uiPriority w:val="99"/>
    <w:semiHidden/>
    <w:unhideWhenUsed/>
    <w:rsid w:val="00B5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16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01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qFormat/>
    <w:rsid w:val="00FE79FE"/>
    <w:rPr>
      <w:i/>
      <w:iCs/>
    </w:rPr>
  </w:style>
  <w:style w:type="paragraph" w:customStyle="1" w:styleId="c3">
    <w:name w:val="c3"/>
    <w:basedOn w:val="Normal"/>
    <w:rsid w:val="003E1E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B1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AP\REPOSITORIO%20ACTAS\2018-05-24..Denuncia%20Voluntari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2018-05-24..Denuncia Voluntaria.dot</Template>
  <TotalTime>24</TotalTime>
  <Pages>2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Ayuntamiento de Leganes</Company>
  <LinksUpToDate>false</LinksUpToDate>
  <CharactersWithSpaces>10563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Ayto. Leganes</dc:creator>
  <cp:lastModifiedBy>lmbris</cp:lastModifiedBy>
  <cp:revision>3</cp:revision>
  <cp:lastPrinted>2019-03-18T20:02:00Z</cp:lastPrinted>
  <dcterms:created xsi:type="dcterms:W3CDTF">2019-05-31T06:10:00Z</dcterms:created>
  <dcterms:modified xsi:type="dcterms:W3CDTF">2019-05-31T11:03:00Z</dcterms:modified>
</cp:coreProperties>
</file>