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EC092" w14:textId="77777777" w:rsidR="00F02A5B" w:rsidRPr="003E5AE2" w:rsidRDefault="00F02A5B" w:rsidP="00F02A5B">
      <w:pPr>
        <w:pStyle w:val="Textoindependiente"/>
        <w:rPr>
          <w:sz w:val="20"/>
          <w:lang w:val="es-ES_tradnl"/>
        </w:rPr>
      </w:pPr>
    </w:p>
    <w:p w14:paraId="79CE6D50" w14:textId="77777777" w:rsidR="00F02A5B" w:rsidRPr="003E5AE2" w:rsidRDefault="00F02A5B" w:rsidP="00F02A5B">
      <w:pPr>
        <w:pStyle w:val="Textoindependiente"/>
        <w:rPr>
          <w:sz w:val="20"/>
          <w:lang w:val="es-ES_tradnl"/>
        </w:rPr>
      </w:pPr>
    </w:p>
    <w:p w14:paraId="7F4492D1" w14:textId="77777777" w:rsidR="00F02A5B" w:rsidRPr="003E5AE2" w:rsidRDefault="00F02A5B" w:rsidP="00F02A5B">
      <w:pPr>
        <w:pStyle w:val="Textoindependiente"/>
        <w:rPr>
          <w:sz w:val="20"/>
          <w:lang w:val="es-ES_tradnl"/>
        </w:rPr>
      </w:pPr>
    </w:p>
    <w:p w14:paraId="04C14667" w14:textId="77777777" w:rsidR="00F02A5B" w:rsidRPr="003E5AE2" w:rsidRDefault="00F02A5B" w:rsidP="00F02A5B">
      <w:pPr>
        <w:pStyle w:val="Textoindependiente"/>
        <w:spacing w:before="10"/>
        <w:rPr>
          <w:lang w:val="es-ES_tradnl"/>
        </w:rPr>
      </w:pPr>
    </w:p>
    <w:p w14:paraId="05B6953E" w14:textId="77777777" w:rsidR="00F02A5B" w:rsidRPr="003E5AE2" w:rsidRDefault="00C64D28" w:rsidP="00F02A5B">
      <w:pPr>
        <w:spacing w:before="83" w:line="624" w:lineRule="auto"/>
        <w:ind w:left="5068" w:right="1197" w:hanging="599"/>
        <w:rPr>
          <w:b/>
          <w:sz w:val="40"/>
          <w:lang w:val="es-ES_tradnl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71040" behindDoc="0" locked="0" layoutInCell="1" allowOverlap="1" wp14:anchorId="59856F41" wp14:editId="6F09E3C8">
            <wp:simplePos x="0" y="0"/>
            <wp:positionH relativeFrom="page">
              <wp:posOffset>1195070</wp:posOffset>
            </wp:positionH>
            <wp:positionV relativeFrom="paragraph">
              <wp:posOffset>-443865</wp:posOffset>
            </wp:positionV>
            <wp:extent cx="1828800" cy="1765300"/>
            <wp:effectExtent l="0" t="0" r="0" b="0"/>
            <wp:wrapNone/>
            <wp:docPr id="2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0" distR="0" simplePos="0" relativeHeight="251672064" behindDoc="1" locked="0" layoutInCell="1" allowOverlap="1" wp14:anchorId="69746152" wp14:editId="30C675C2">
            <wp:simplePos x="0" y="0"/>
            <wp:positionH relativeFrom="page">
              <wp:posOffset>3209290</wp:posOffset>
            </wp:positionH>
            <wp:positionV relativeFrom="paragraph">
              <wp:posOffset>474345</wp:posOffset>
            </wp:positionV>
            <wp:extent cx="3319780" cy="247650"/>
            <wp:effectExtent l="0" t="0" r="0" b="0"/>
            <wp:wrapNone/>
            <wp:docPr id="26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A5B" w:rsidRPr="003E5AE2">
        <w:rPr>
          <w:b/>
          <w:color w:val="0000FF"/>
          <w:sz w:val="40"/>
          <w:lang w:val="es-ES_tradnl"/>
        </w:rPr>
        <w:t xml:space="preserve">POLICÍA LOCAL </w:t>
      </w:r>
      <w:r w:rsidR="00F02A5B" w:rsidRPr="003E5AE2">
        <w:rPr>
          <w:b/>
          <w:sz w:val="40"/>
          <w:lang w:val="es-ES_tradnl"/>
        </w:rPr>
        <w:t>LEGANÉS</w:t>
      </w:r>
    </w:p>
    <w:p w14:paraId="48882B5D" w14:textId="77777777" w:rsidR="00F02A5B" w:rsidRPr="003E5AE2" w:rsidRDefault="00C64D28" w:rsidP="00F02A5B">
      <w:pPr>
        <w:pStyle w:val="Textoindependiente"/>
        <w:spacing w:before="4"/>
        <w:rPr>
          <w:b/>
          <w:sz w:val="15"/>
          <w:lang w:val="es-ES_tradnl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0" distR="0" simplePos="0" relativeHeight="251673088" behindDoc="0" locked="0" layoutInCell="1" allowOverlap="1" wp14:anchorId="48A06DB1" wp14:editId="4D9CED73">
                <wp:simplePos x="0" y="0"/>
                <wp:positionH relativeFrom="page">
                  <wp:posOffset>1056640</wp:posOffset>
                </wp:positionH>
                <wp:positionV relativeFrom="paragraph">
                  <wp:posOffset>137160</wp:posOffset>
                </wp:positionV>
                <wp:extent cx="5417820" cy="76200"/>
                <wp:effectExtent l="0" t="0" r="0" b="0"/>
                <wp:wrapTopAndBottom/>
                <wp:docPr id="19" name="Group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7820" cy="76200"/>
                          <a:chOff x="1664" y="216"/>
                          <a:chExt cx="8532" cy="120"/>
                        </a:xfrm>
                      </wpg:grpSpPr>
                      <wps:wsp>
                        <wps:cNvPr id="20" name="Line 777"/>
                        <wps:cNvCnPr>
                          <a:cxnSpLocks noChangeShapeType="1"/>
                        </wps:cNvCnPr>
                        <wps:spPr bwMode="auto">
                          <a:xfrm>
                            <a:off x="1700" y="228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1700" y="300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457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EB948" id="Group 775" o:spid="_x0000_s1026" style="position:absolute;margin-left:83.2pt;margin-top:10.8pt;width:426.6pt;height:6pt;z-index:251673088;mso-wrap-distance-left:0;mso-wrap-distance-right:0;mso-position-horizontal-relative:page" coordorigin="1664,216" coordsize="8532,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">
                <v:line id="Line 777" o:spid="_x0000_s1027" style="position:absolute;visibility:visible;mso-wrap-style:square" from="1700,228" to="10160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fFrL0AAADbAAAADwAAAGRycy9kb3ducmV2LnhtbERPy4rCMBTdC/5DuAPuNB0XYqtRhoFC&#10;VwM+PuDSXJtic1OS2MffTxaCy8N5H8+T7cRAPrSOFXxvMhDEtdMtNwrut3K9BxEissbOMSmYKcD5&#10;tFwcsdBu5AsN19iIFMKhQAUmxr6QMtSGLIaN64kT93DeYkzQN1J7HFO47eQ2y3bSYsupwWBPv4bq&#10;5/VlFVR1vJTeVjzPefmXj/fO5EOp1Opr+jmAiDTFj/jtrrSCbVqfvqQfIE//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anxay9AAAA2wAAAA8AAAAAAAAAAAAAAAAAoQIA&#10;AGRycy9kb3ducmV2LnhtbFBLBQYAAAAABAAEAPkAAACLAwAAAAA=&#10;" strokeweight="1.2pt"/>
                <v:line id="Line 776" o:spid="_x0000_s1028" style="position:absolute;visibility:visible;mso-wrap-style:square" from="1700,300" to="10160,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4v42cIAAADbAAAADwAAAGRycy9kb3ducmV2LnhtbESPQYvCMBSE78L+h/AW9iKaVkWWaloW&#10;QfQm1cXzo3m2dZuX0kTb/fdGEDwOM/MNs84G04g7da62rCCeRiCIC6trLhX8nraTbxDOI2tsLJOC&#10;f3KQpR+jNSba9pzT/ehLESDsElRQed8mUrqiIoNualvi4F1sZ9AH2ZVSd9gHuGnkLIqW0mDNYaHC&#10;ljYVFX/Hm1GwuB528TDvz7xxeT4++4W5LfdKfX0OPysQngb/Dr/ae61gFsPzS/gBMn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4v42cIAAADbAAAADwAAAAAAAAAAAAAA&#10;AAChAgAAZHJzL2Rvd25yZXYueG1sUEsFBgAAAAAEAAQA+QAAAJADAAAAAA==&#10;" strokeweight="3.6pt"/>
                <w10:wrap type="topAndBottom" anchorx="page"/>
              </v:group>
            </w:pict>
          </mc:Fallback>
        </mc:AlternateContent>
      </w:r>
    </w:p>
    <w:p w14:paraId="2AF45F56" w14:textId="77777777" w:rsidR="00F02A5B" w:rsidRPr="003E5AE2" w:rsidRDefault="00F02A5B" w:rsidP="00F02A5B">
      <w:pPr>
        <w:pStyle w:val="Textoindependiente"/>
        <w:rPr>
          <w:b/>
          <w:sz w:val="20"/>
          <w:lang w:val="es-ES_tradnl"/>
        </w:rPr>
      </w:pPr>
    </w:p>
    <w:p w14:paraId="7BFA23D4" w14:textId="77777777" w:rsidR="00F02A5B" w:rsidRPr="003E5AE2" w:rsidRDefault="00F02A5B" w:rsidP="00F02A5B">
      <w:pPr>
        <w:pStyle w:val="Textoindependiente"/>
        <w:rPr>
          <w:b/>
          <w:sz w:val="20"/>
          <w:lang w:val="es-ES_tradnl"/>
        </w:rPr>
      </w:pPr>
    </w:p>
    <w:p w14:paraId="463D880E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41996DA8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3610A770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37F4529F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33127CEC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noProof/>
          <w:sz w:val="20"/>
        </w:rPr>
      </w:pPr>
    </w:p>
    <w:p w14:paraId="674F376F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noProof/>
          <w:sz w:val="20"/>
        </w:rPr>
      </w:pPr>
    </w:p>
    <w:p w14:paraId="650E8506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noProof/>
          <w:sz w:val="20"/>
        </w:rPr>
      </w:pPr>
    </w:p>
    <w:p w14:paraId="79122000" w14:textId="77777777" w:rsidR="00A86A94" w:rsidRPr="006C179D" w:rsidRDefault="00C64D28">
      <w:pPr>
        <w:pStyle w:val="Encabezado"/>
        <w:tabs>
          <w:tab w:val="clear" w:pos="4252"/>
          <w:tab w:val="clear" w:pos="8504"/>
        </w:tabs>
      </w:pPr>
      <w:r w:rsidRPr="006C179D"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4E3FED" wp14:editId="0CF73733">
                <wp:simplePos x="0" y="0"/>
                <wp:positionH relativeFrom="column">
                  <wp:posOffset>800100</wp:posOffset>
                </wp:positionH>
                <wp:positionV relativeFrom="paragraph">
                  <wp:posOffset>144145</wp:posOffset>
                </wp:positionV>
                <wp:extent cx="5400040" cy="1800225"/>
                <wp:effectExtent l="25400" t="25400" r="35560" b="28575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4450" cmpd="thinThick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9480E" w14:textId="77777777" w:rsidR="00785D64" w:rsidRDefault="00785D6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14:paraId="6E1E0844" w14:textId="77777777" w:rsidR="00785D64" w:rsidRDefault="00785D64">
                            <w:pPr>
                              <w:pStyle w:val="Ttulo1"/>
                            </w:pPr>
                            <w:r>
                              <w:t>PROCEDIMIENTO</w:t>
                            </w:r>
                          </w:p>
                          <w:p w14:paraId="113007FA" w14:textId="77777777" w:rsidR="00785D64" w:rsidRDefault="00785D6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14:paraId="7AAEAB41" w14:textId="77777777" w:rsidR="00785D64" w:rsidRDefault="00AA7DB2">
                            <w:pPr>
                              <w:pStyle w:val="Ttulo2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P</w:t>
                            </w:r>
                            <w:r w:rsidR="00F02A5B">
                              <w:rPr>
                                <w:sz w:val="56"/>
                              </w:rPr>
                              <w:t>R</w:t>
                            </w:r>
                            <w:r>
                              <w:rPr>
                                <w:sz w:val="56"/>
                              </w:rPr>
                              <w:t>C</w:t>
                            </w:r>
                            <w:r w:rsidR="00785D64">
                              <w:rPr>
                                <w:sz w:val="56"/>
                              </w:rPr>
                              <w:t>-0000-BB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E3FED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63pt;margin-top:11.35pt;width:425.2pt;height:141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" strokecolor="black [3213]" strokeweight="3.5pt">
                <v:stroke linestyle="thinThick"/>
                <v:textbox>
                  <w:txbxContent>
                    <w:p w14:paraId="3B09480E" w14:textId="77777777" w:rsidR="00785D64" w:rsidRDefault="00785D64">
                      <w:pPr>
                        <w:jc w:val="center"/>
                        <w:rPr>
                          <w:sz w:val="40"/>
                        </w:rPr>
                      </w:pPr>
                    </w:p>
                    <w:p w14:paraId="6E1E0844" w14:textId="77777777" w:rsidR="00785D64" w:rsidRDefault="00785D64">
                      <w:pPr>
                        <w:pStyle w:val="Ttulo1"/>
                      </w:pPr>
                      <w:r>
                        <w:t>PROCEDIMIENTO</w:t>
                      </w:r>
                    </w:p>
                    <w:p w14:paraId="113007FA" w14:textId="77777777" w:rsidR="00785D64" w:rsidRDefault="00785D64">
                      <w:pPr>
                        <w:jc w:val="center"/>
                        <w:rPr>
                          <w:sz w:val="44"/>
                        </w:rPr>
                      </w:pPr>
                    </w:p>
                    <w:p w14:paraId="7AAEAB41" w14:textId="77777777" w:rsidR="00785D64" w:rsidRDefault="00AA7DB2">
                      <w:pPr>
                        <w:pStyle w:val="Ttulo2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P</w:t>
                      </w:r>
                      <w:r w:rsidR="00F02A5B">
                        <w:rPr>
                          <w:sz w:val="56"/>
                        </w:rPr>
                        <w:t>R</w:t>
                      </w:r>
                      <w:r>
                        <w:rPr>
                          <w:sz w:val="56"/>
                        </w:rPr>
                        <w:t>C</w:t>
                      </w:r>
                      <w:r w:rsidR="00785D64">
                        <w:rPr>
                          <w:sz w:val="56"/>
                        </w:rPr>
                        <w:t>-0000-BB</w:t>
                      </w:r>
                    </w:p>
                  </w:txbxContent>
                </v:textbox>
              </v:shape>
            </w:pict>
          </mc:Fallback>
        </mc:AlternateContent>
      </w:r>
    </w:p>
    <w:p w14:paraId="4762A49F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2E525515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2796E0FF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62424C5C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24784854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357B8F5D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6037BC3F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553DB871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3BD9B50C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2A0359B7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5D95787A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4A3BC699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723EB318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6A69A5EA" w14:textId="77777777" w:rsidR="00A86A94" w:rsidRPr="006C179D" w:rsidRDefault="00C64D28">
      <w:pPr>
        <w:pStyle w:val="Encabezado"/>
        <w:tabs>
          <w:tab w:val="clear" w:pos="4252"/>
          <w:tab w:val="clear" w:pos="8504"/>
        </w:tabs>
      </w:pPr>
      <w:r w:rsidRPr="006C179D"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0D59AD" wp14:editId="3235F387">
                <wp:simplePos x="0" y="0"/>
                <wp:positionH relativeFrom="column">
                  <wp:posOffset>770255</wp:posOffset>
                </wp:positionH>
                <wp:positionV relativeFrom="paragraph">
                  <wp:posOffset>100965</wp:posOffset>
                </wp:positionV>
                <wp:extent cx="5400040" cy="1080135"/>
                <wp:effectExtent l="0" t="0" r="35560" b="37465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9433" w14:textId="77777777" w:rsidR="00785D64" w:rsidRDefault="00F02A5B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F02A5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DENOMINACIÓN</w:t>
                            </w:r>
                            <w:r w:rsidRPr="00F02A5B">
                              <w:rPr>
                                <w:b/>
                                <w:sz w:val="44"/>
                              </w:rPr>
                              <w:t>:</w:t>
                            </w:r>
                          </w:p>
                          <w:p w14:paraId="7CEC2AE9" w14:textId="77777777" w:rsidR="00F02A5B" w:rsidRPr="00F02A5B" w:rsidRDefault="00F02A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372A4E" w14:textId="77777777" w:rsidR="00785D64" w:rsidRPr="00F02A5B" w:rsidRDefault="00785D64">
                            <w:pPr>
                              <w:pStyle w:val="Ttulo2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02A5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D59AD" id="Text Box 4" o:spid="_x0000_s1027" type="#_x0000_t202" style="position:absolute;margin-left:60.65pt;margin-top:7.95pt;width:425.2pt;height:85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" strokeweight="2.75pt">
                <v:stroke linestyle="thinThick"/>
                <v:textbox>
                  <w:txbxContent>
                    <w:p w14:paraId="2BB29433" w14:textId="77777777" w:rsidR="00785D64" w:rsidRDefault="00F02A5B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F02A5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DENOMINACIÓN</w:t>
                      </w:r>
                      <w:r w:rsidRPr="00F02A5B">
                        <w:rPr>
                          <w:b/>
                          <w:sz w:val="44"/>
                        </w:rPr>
                        <w:t>:</w:t>
                      </w:r>
                    </w:p>
                    <w:p w14:paraId="7CEC2AE9" w14:textId="77777777" w:rsidR="00F02A5B" w:rsidRPr="00F02A5B" w:rsidRDefault="00F02A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0B372A4E" w14:textId="77777777" w:rsidR="00785D64" w:rsidRPr="00F02A5B" w:rsidRDefault="00785D64">
                      <w:pPr>
                        <w:pStyle w:val="Ttulo2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02A5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720EE822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40EC504B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44D13579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28FD2FD6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1420E628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4D2A55F6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6C309881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noProof/>
          <w:sz w:val="20"/>
        </w:rPr>
      </w:pPr>
    </w:p>
    <w:p w14:paraId="1F577A69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noProof/>
          <w:sz w:val="20"/>
        </w:rPr>
      </w:pPr>
    </w:p>
    <w:p w14:paraId="79FFD732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noProof/>
          <w:sz w:val="20"/>
        </w:rPr>
      </w:pPr>
    </w:p>
    <w:p w14:paraId="66EF9D30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116E1661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475D35D8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tbl>
      <w:tblPr>
        <w:tblStyle w:val="Tablaconcuadrcula"/>
        <w:tblpPr w:leftFromText="141" w:rightFromText="141" w:vertAnchor="text" w:horzAnchor="page" w:tblpX="1549" w:tblpY="-36"/>
        <w:tblW w:w="0" w:type="auto"/>
        <w:tblLook w:val="01E0" w:firstRow="1" w:lastRow="1" w:firstColumn="1" w:lastColumn="1" w:noHBand="0" w:noVBand="0"/>
      </w:tblPr>
      <w:tblGrid>
        <w:gridCol w:w="1084"/>
        <w:gridCol w:w="1105"/>
        <w:gridCol w:w="1106"/>
        <w:gridCol w:w="1106"/>
        <w:gridCol w:w="1105"/>
        <w:gridCol w:w="1106"/>
        <w:gridCol w:w="1106"/>
        <w:gridCol w:w="1106"/>
      </w:tblGrid>
      <w:tr w:rsidR="00F02A5B" w:rsidRPr="006C179D" w14:paraId="14D19D01" w14:textId="77777777" w:rsidTr="00F02A5B">
        <w:trPr>
          <w:trHeight w:val="340"/>
        </w:trPr>
        <w:tc>
          <w:tcPr>
            <w:tcW w:w="1084" w:type="dxa"/>
            <w:vAlign w:val="center"/>
          </w:tcPr>
          <w:p w14:paraId="5DE7788F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6C179D">
              <w:rPr>
                <w:b/>
              </w:rPr>
              <w:t>Fecha: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408DEAB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3352FBFF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119A301E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6334B781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7870AA13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vAlign w:val="center"/>
          </w:tcPr>
          <w:p w14:paraId="15398F6B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vAlign w:val="center"/>
          </w:tcPr>
          <w:p w14:paraId="5C3FC0BB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</w:tr>
      <w:tr w:rsidR="00F02A5B" w:rsidRPr="006C179D" w14:paraId="560F5416" w14:textId="77777777" w:rsidTr="00F02A5B">
        <w:trPr>
          <w:trHeight w:val="340"/>
        </w:trPr>
        <w:tc>
          <w:tcPr>
            <w:tcW w:w="1084" w:type="dxa"/>
            <w:vAlign w:val="center"/>
          </w:tcPr>
          <w:p w14:paraId="4880E563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6C179D">
              <w:rPr>
                <w:b/>
              </w:rPr>
              <w:t>Edición: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3ECDF62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014272F8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6D4148B1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7C8E9BC5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05FAC87C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vAlign w:val="center"/>
          </w:tcPr>
          <w:p w14:paraId="00E9F087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vAlign w:val="center"/>
          </w:tcPr>
          <w:p w14:paraId="29BD165A" w14:textId="77777777" w:rsidR="00F02A5B" w:rsidRPr="006C179D" w:rsidRDefault="00F02A5B" w:rsidP="00F02A5B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</w:tr>
    </w:tbl>
    <w:p w14:paraId="2519A9B9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6490D235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22DD1758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16D54783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p w14:paraId="0F253D71" w14:textId="77777777" w:rsidR="00E665EC" w:rsidRPr="006C179D" w:rsidRDefault="00E665EC">
      <w:pPr>
        <w:pStyle w:val="Encabezado"/>
        <w:tabs>
          <w:tab w:val="clear" w:pos="4252"/>
          <w:tab w:val="clear" w:pos="8504"/>
        </w:tabs>
      </w:pPr>
    </w:p>
    <w:p w14:paraId="22B2CB27" w14:textId="77777777" w:rsidR="00E665EC" w:rsidRPr="006C179D" w:rsidRDefault="00E665EC">
      <w:pPr>
        <w:pStyle w:val="Encabezado"/>
        <w:tabs>
          <w:tab w:val="clear" w:pos="4252"/>
          <w:tab w:val="clear" w:pos="8504"/>
        </w:tabs>
      </w:pPr>
    </w:p>
    <w:p w14:paraId="40286C5D" w14:textId="77777777" w:rsidR="00E665EC" w:rsidRPr="006C179D" w:rsidRDefault="00E665EC">
      <w:pPr>
        <w:pStyle w:val="Encabezado"/>
        <w:tabs>
          <w:tab w:val="clear" w:pos="4252"/>
          <w:tab w:val="clear" w:pos="8504"/>
        </w:tabs>
      </w:pPr>
    </w:p>
    <w:p w14:paraId="69D1F36A" w14:textId="77777777" w:rsidR="00E665EC" w:rsidRPr="006C179D" w:rsidRDefault="00E665EC">
      <w:pPr>
        <w:pStyle w:val="Encabezado"/>
        <w:tabs>
          <w:tab w:val="clear" w:pos="4252"/>
          <w:tab w:val="clear" w:pos="8504"/>
        </w:tabs>
      </w:pPr>
    </w:p>
    <w:p w14:paraId="36741C39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tbl>
      <w:tblPr>
        <w:tblW w:w="0" w:type="auto"/>
        <w:tblInd w:w="790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4500"/>
        <w:gridCol w:w="2700"/>
      </w:tblGrid>
      <w:tr w:rsidR="00A86A94" w:rsidRPr="006C179D" w14:paraId="3D552F57" w14:textId="77777777" w:rsidTr="00C64D28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520" w:type="dxa"/>
            <w:vMerge w:val="restart"/>
          </w:tcPr>
          <w:p w14:paraId="1F6B9412" w14:textId="77777777" w:rsidR="00A86A94" w:rsidRPr="006C179D" w:rsidRDefault="00C64D28">
            <w:pPr>
              <w:pStyle w:val="Encabezado"/>
              <w:tabs>
                <w:tab w:val="clear" w:pos="4252"/>
                <w:tab w:val="clear" w:pos="8504"/>
              </w:tabs>
            </w:pPr>
            <w:r>
              <w:rPr>
                <w:noProof/>
                <w:lang w:val="es-ES_tradnl" w:eastAsia="es-ES_tradnl"/>
              </w:rPr>
              <w:drawing>
                <wp:anchor distT="0" distB="0" distL="0" distR="0" simplePos="0" relativeHeight="251668992" behindDoc="0" locked="0" layoutInCell="1" allowOverlap="1" wp14:anchorId="05102FF4" wp14:editId="590C5850">
                  <wp:simplePos x="0" y="0"/>
                  <wp:positionH relativeFrom="page">
                    <wp:posOffset>454025</wp:posOffset>
                  </wp:positionH>
                  <wp:positionV relativeFrom="paragraph">
                    <wp:posOffset>75565</wp:posOffset>
                  </wp:positionV>
                  <wp:extent cx="685800" cy="662305"/>
                  <wp:effectExtent l="0" t="0" r="0" b="0"/>
                  <wp:wrapNone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1C3673" w14:textId="77777777" w:rsidR="00A86A94" w:rsidRPr="006C179D" w:rsidRDefault="00A86A9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4500" w:type="dxa"/>
            <w:vAlign w:val="center"/>
          </w:tcPr>
          <w:p w14:paraId="3E61D7A8" w14:textId="77777777" w:rsidR="00A86A94" w:rsidRPr="00DB7294" w:rsidRDefault="00A86A9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B72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PROCEDIMIENTO</w:t>
            </w:r>
          </w:p>
        </w:tc>
        <w:tc>
          <w:tcPr>
            <w:tcW w:w="2700" w:type="dxa"/>
            <w:vAlign w:val="center"/>
          </w:tcPr>
          <w:p w14:paraId="4A9B27DD" w14:textId="77777777" w:rsidR="00A86A94" w:rsidRPr="00DB7294" w:rsidRDefault="00C64D2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7294">
              <w:rPr>
                <w:rFonts w:ascii="Times New Roman" w:hAnsi="Times New Roman" w:cs="Times New Roman"/>
                <w:b/>
                <w:bCs/>
                <w:sz w:val="24"/>
              </w:rPr>
              <w:t>PCR</w:t>
            </w:r>
            <w:r w:rsidR="00F1166C" w:rsidRPr="00DB7294">
              <w:rPr>
                <w:rFonts w:ascii="Times New Roman" w:hAnsi="Times New Roman" w:cs="Times New Roman"/>
                <w:b/>
                <w:bCs/>
                <w:sz w:val="24"/>
              </w:rPr>
              <w:t>-0000-BB</w:t>
            </w:r>
          </w:p>
        </w:tc>
      </w:tr>
      <w:tr w:rsidR="00A86A94" w:rsidRPr="006C179D" w14:paraId="43D59361" w14:textId="77777777" w:rsidTr="00DB7294">
        <w:tblPrEx>
          <w:tblCellMar>
            <w:top w:w="0" w:type="dxa"/>
            <w:bottom w:w="0" w:type="dxa"/>
          </w:tblCellMar>
        </w:tblPrEx>
        <w:trPr>
          <w:cantSplit/>
          <w:trHeight w:val="679"/>
        </w:trPr>
        <w:tc>
          <w:tcPr>
            <w:tcW w:w="2520" w:type="dxa"/>
            <w:vMerge/>
          </w:tcPr>
          <w:p w14:paraId="0805DF38" w14:textId="77777777" w:rsidR="00A86A94" w:rsidRPr="006C179D" w:rsidRDefault="00A86A9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4500" w:type="dxa"/>
          </w:tcPr>
          <w:p w14:paraId="64512D2D" w14:textId="77777777" w:rsidR="00A86A94" w:rsidRPr="00DB7294" w:rsidRDefault="00A86A94" w:rsidP="00DB7294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sz w:val="24"/>
              </w:rPr>
            </w:pPr>
            <w:r w:rsidRPr="00DB7294">
              <w:rPr>
                <w:rFonts w:ascii="Times New Roman" w:hAnsi="Times New Roman" w:cs="Times New Roman"/>
                <w:b/>
                <w:bCs/>
                <w:sz w:val="24"/>
              </w:rPr>
              <w:t xml:space="preserve">MATERIA: </w:t>
            </w:r>
          </w:p>
        </w:tc>
        <w:tc>
          <w:tcPr>
            <w:tcW w:w="2700" w:type="dxa"/>
          </w:tcPr>
          <w:p w14:paraId="193EFC47" w14:textId="77777777" w:rsidR="00A86A94" w:rsidRDefault="00EC0ED8" w:rsidP="00DB729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7294">
              <w:rPr>
                <w:rFonts w:ascii="Times New Roman" w:hAnsi="Times New Roman" w:cs="Times New Roman"/>
                <w:b/>
                <w:bCs/>
                <w:sz w:val="24"/>
              </w:rPr>
              <w:t>FECHA EDICIÓN:</w:t>
            </w:r>
          </w:p>
          <w:p w14:paraId="2060FCF9" w14:textId="77777777" w:rsidR="00DB7294" w:rsidRPr="00DB7294" w:rsidRDefault="00DB7294" w:rsidP="00DB729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7294">
              <w:rPr>
                <w:rFonts w:ascii="Times New Roman" w:hAnsi="Times New Roman" w:cs="Times New Roman"/>
                <w:bCs/>
                <w:sz w:val="24"/>
              </w:rPr>
              <w:t>dd</w:t>
            </w:r>
            <w:proofErr w:type="spellEnd"/>
            <w:r w:rsidRPr="00DB7294">
              <w:rPr>
                <w:rFonts w:ascii="Times New Roman" w:hAnsi="Times New Roman" w:cs="Times New Roman"/>
                <w:bCs/>
                <w:sz w:val="24"/>
              </w:rPr>
              <w:t>/mm/</w:t>
            </w:r>
            <w:proofErr w:type="spellStart"/>
            <w:r w:rsidRPr="00DB7294">
              <w:rPr>
                <w:rFonts w:ascii="Times New Roman" w:hAnsi="Times New Roman" w:cs="Times New Roman"/>
                <w:bCs/>
                <w:sz w:val="24"/>
              </w:rPr>
              <w:t>aaaa</w:t>
            </w:r>
            <w:proofErr w:type="spellEnd"/>
          </w:p>
        </w:tc>
      </w:tr>
      <w:tr w:rsidR="00A86A94" w:rsidRPr="006C179D" w14:paraId="70615A91" w14:textId="77777777" w:rsidTr="00C64D28">
        <w:tblPrEx>
          <w:tblCellMar>
            <w:top w:w="0" w:type="dxa"/>
            <w:bottom w:w="0" w:type="dxa"/>
          </w:tblCellMar>
        </w:tblPrEx>
        <w:trPr>
          <w:cantSplit/>
          <w:trHeight w:val="398"/>
        </w:trPr>
        <w:tc>
          <w:tcPr>
            <w:tcW w:w="2520" w:type="dxa"/>
            <w:vMerge w:val="restart"/>
            <w:vAlign w:val="center"/>
          </w:tcPr>
          <w:p w14:paraId="7383CF8B" w14:textId="77777777" w:rsidR="00A86A94" w:rsidRPr="006C179D" w:rsidRDefault="00C64D28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36712121" wp14:editId="2D10D21F">
                  <wp:extent cx="1049655" cy="982345"/>
                  <wp:effectExtent l="0" t="0" r="0" b="0"/>
                  <wp:docPr id="15" name="Imagen 8" descr="/Users/luismiguelbrismonzon/Desktop/Captura de pantalla 2017-11-19 a las 10.33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luismiguelbrismonzon/Desktop/Captura de pantalla 2017-11-19 a las 10.33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Merge w:val="restart"/>
          </w:tcPr>
          <w:p w14:paraId="22BE0980" w14:textId="77777777" w:rsidR="00A86A94" w:rsidRPr="00DB7294" w:rsidRDefault="00A86A94" w:rsidP="00DB7294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6F7F2CAB" w14:textId="77777777" w:rsidR="00A86A94" w:rsidRPr="00DB7294" w:rsidRDefault="00A86A94" w:rsidP="00DB7294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7294">
              <w:rPr>
                <w:rFonts w:ascii="Times New Roman" w:hAnsi="Times New Roman" w:cs="Times New Roman"/>
                <w:b/>
                <w:bCs/>
                <w:sz w:val="24"/>
              </w:rPr>
              <w:t>NORMATIVA DE REFERENCIA:</w:t>
            </w:r>
          </w:p>
          <w:p w14:paraId="7CE18CA9" w14:textId="77777777" w:rsidR="00A86A94" w:rsidRPr="00DB7294" w:rsidRDefault="00A86A94" w:rsidP="00DB7294">
            <w:pPr>
              <w:pStyle w:val="Encabezado"/>
              <w:numPr>
                <w:ilvl w:val="0"/>
                <w:numId w:val="29"/>
              </w:numPr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73DE2900" w14:textId="77777777" w:rsidR="00A86A94" w:rsidRDefault="00EC0ED8" w:rsidP="00DB729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7294">
              <w:rPr>
                <w:rFonts w:ascii="Times New Roman" w:hAnsi="Times New Roman" w:cs="Times New Roman"/>
                <w:b/>
                <w:bCs/>
                <w:sz w:val="24"/>
              </w:rPr>
              <w:t>EDICIÓN</w:t>
            </w:r>
          </w:p>
          <w:p w14:paraId="2CD7DDB6" w14:textId="77777777" w:rsidR="00DB7294" w:rsidRPr="00DB7294" w:rsidRDefault="00DB7294" w:rsidP="00DB729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7294">
              <w:rPr>
                <w:rFonts w:ascii="Times New Roman" w:hAnsi="Times New Roman" w:cs="Times New Roman"/>
                <w:bCs/>
                <w:sz w:val="24"/>
              </w:rPr>
              <w:t>Núm</w:t>
            </w:r>
            <w:proofErr w:type="spellEnd"/>
          </w:p>
        </w:tc>
      </w:tr>
      <w:tr w:rsidR="00A86A94" w:rsidRPr="006C179D" w14:paraId="0620DEA8" w14:textId="77777777" w:rsidTr="00C64D28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520" w:type="dxa"/>
            <w:vMerge/>
          </w:tcPr>
          <w:p w14:paraId="61DC6981" w14:textId="77777777" w:rsidR="00A86A94" w:rsidRPr="006C179D" w:rsidRDefault="00A86A9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4500" w:type="dxa"/>
            <w:vMerge/>
          </w:tcPr>
          <w:p w14:paraId="5FC86B61" w14:textId="77777777" w:rsidR="00A86A94" w:rsidRPr="00DB7294" w:rsidRDefault="00A86A94" w:rsidP="00DB7294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26CC4933" w14:textId="77777777" w:rsidR="00A86A94" w:rsidRPr="00DB7294" w:rsidRDefault="00EC0ED8" w:rsidP="00DB7294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7294">
              <w:rPr>
                <w:rFonts w:ascii="Times New Roman" w:hAnsi="Times New Roman" w:cs="Times New Roman"/>
                <w:b/>
                <w:bCs/>
                <w:sz w:val="24"/>
              </w:rPr>
              <w:t xml:space="preserve">Nº DE PÁGINAS: </w:t>
            </w:r>
          </w:p>
        </w:tc>
      </w:tr>
      <w:tr w:rsidR="00A86A94" w:rsidRPr="006C179D" w14:paraId="29E6F0BE" w14:textId="77777777" w:rsidTr="00C64D28">
        <w:tblPrEx>
          <w:tblCellMar>
            <w:top w:w="0" w:type="dxa"/>
            <w:bottom w:w="0" w:type="dxa"/>
          </w:tblCellMar>
        </w:tblPrEx>
        <w:trPr>
          <w:cantSplit/>
          <w:trHeight w:val="790"/>
        </w:trPr>
        <w:tc>
          <w:tcPr>
            <w:tcW w:w="2520" w:type="dxa"/>
            <w:vMerge/>
          </w:tcPr>
          <w:p w14:paraId="360A7E31" w14:textId="77777777" w:rsidR="00A86A94" w:rsidRPr="006C179D" w:rsidRDefault="00A86A9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7200" w:type="dxa"/>
            <w:gridSpan w:val="2"/>
          </w:tcPr>
          <w:p w14:paraId="4B97E941" w14:textId="77777777" w:rsidR="00A86A94" w:rsidRPr="00DB7294" w:rsidRDefault="00A86A94" w:rsidP="00DB7294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Cs/>
                <w:sz w:val="24"/>
              </w:rPr>
            </w:pPr>
          </w:p>
          <w:p w14:paraId="1DDC3915" w14:textId="77777777" w:rsidR="00A86A94" w:rsidRPr="00DB7294" w:rsidRDefault="00A86A94" w:rsidP="00DB7294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7294">
              <w:rPr>
                <w:rFonts w:ascii="Times New Roman" w:hAnsi="Times New Roman" w:cs="Times New Roman"/>
                <w:b/>
                <w:bCs/>
                <w:sz w:val="24"/>
              </w:rPr>
              <w:t>DOCUMENTOS RELACIONADOS:</w:t>
            </w:r>
          </w:p>
          <w:p w14:paraId="2486A5A2" w14:textId="77777777" w:rsidR="00A830E7" w:rsidRPr="00DB7294" w:rsidRDefault="00A830E7" w:rsidP="00DB7294">
            <w:pPr>
              <w:pStyle w:val="Encabezado"/>
              <w:numPr>
                <w:ilvl w:val="0"/>
                <w:numId w:val="22"/>
              </w:numPr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Cs/>
                <w:sz w:val="24"/>
              </w:rPr>
            </w:pPr>
          </w:p>
          <w:p w14:paraId="5C8D0ADF" w14:textId="77777777" w:rsidR="00A86A94" w:rsidRPr="00DB7294" w:rsidRDefault="00A86A94" w:rsidP="00DB7294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1BAE79CC" w14:textId="77777777" w:rsidR="00A86A94" w:rsidRPr="006C179D" w:rsidRDefault="00A86A94">
      <w:pPr>
        <w:pStyle w:val="Encabezado"/>
        <w:tabs>
          <w:tab w:val="clear" w:pos="4252"/>
          <w:tab w:val="clear" w:pos="8504"/>
        </w:tabs>
      </w:pPr>
    </w:p>
    <w:tbl>
      <w:tblPr>
        <w:tblW w:w="0" w:type="auto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0"/>
      </w:tblGrid>
      <w:tr w:rsidR="00A86A94" w:rsidRPr="006C179D" w14:paraId="52BA60D7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720" w:type="dxa"/>
            <w:vAlign w:val="center"/>
          </w:tcPr>
          <w:p w14:paraId="0F83599C" w14:textId="77777777" w:rsidR="00A86A94" w:rsidRDefault="00A86A9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b/>
                <w:bCs/>
              </w:rPr>
            </w:pPr>
            <w:r w:rsidRPr="00F9522D">
              <w:rPr>
                <w:rFonts w:ascii="Times New Roman" w:hAnsi="Times New Roman" w:cs="Times New Roman"/>
                <w:b/>
                <w:bCs/>
                <w:sz w:val="24"/>
              </w:rPr>
              <w:t>OBJETIVO</w:t>
            </w:r>
            <w:r w:rsidRPr="006C179D">
              <w:rPr>
                <w:b/>
                <w:bCs/>
              </w:rPr>
              <w:t xml:space="preserve">:  </w:t>
            </w:r>
          </w:p>
          <w:p w14:paraId="3D1168A0" w14:textId="77777777" w:rsidR="00F9522D" w:rsidRDefault="00F9522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b/>
                <w:bCs/>
              </w:rPr>
            </w:pPr>
          </w:p>
          <w:p w14:paraId="5FE78961" w14:textId="77777777" w:rsidR="00F9522D" w:rsidRDefault="00F9522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b/>
                <w:bCs/>
              </w:rPr>
            </w:pPr>
          </w:p>
          <w:p w14:paraId="508E4479" w14:textId="77777777" w:rsidR="00F9522D" w:rsidRDefault="00F9522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b/>
                <w:bCs/>
              </w:rPr>
            </w:pPr>
          </w:p>
          <w:p w14:paraId="7CE5C7EB" w14:textId="77777777" w:rsidR="00F9522D" w:rsidRDefault="00F9522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b/>
                <w:bCs/>
              </w:rPr>
            </w:pPr>
          </w:p>
          <w:p w14:paraId="16338D24" w14:textId="77777777" w:rsidR="00F9522D" w:rsidRPr="006C179D" w:rsidRDefault="00F9522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b/>
                <w:bCs/>
              </w:rPr>
            </w:pPr>
          </w:p>
        </w:tc>
      </w:tr>
    </w:tbl>
    <w:p w14:paraId="5321EBE0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b/>
          <w:bCs/>
        </w:rPr>
      </w:pPr>
    </w:p>
    <w:p w14:paraId="5762CD0F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b/>
          <w:bCs/>
        </w:rPr>
      </w:pPr>
    </w:p>
    <w:p w14:paraId="0461ACBE" w14:textId="77777777" w:rsidR="00F9522D" w:rsidRDefault="00F9522D" w:rsidP="00F9522D">
      <w:pPr>
        <w:pStyle w:val="Encabezado"/>
        <w:tabs>
          <w:tab w:val="clear" w:pos="4252"/>
          <w:tab w:val="clear" w:pos="8504"/>
          <w:tab w:val="left" w:pos="1027"/>
        </w:tabs>
        <w:rPr>
          <w:b/>
          <w:bCs/>
        </w:rPr>
      </w:pPr>
      <w:r>
        <w:rPr>
          <w:b/>
          <w:bCs/>
        </w:rPr>
        <w:tab/>
      </w:r>
    </w:p>
    <w:p w14:paraId="322CA4E7" w14:textId="77777777" w:rsidR="00765C87" w:rsidRPr="006C179D" w:rsidRDefault="00F9522D" w:rsidP="00F9522D">
      <w:pPr>
        <w:rPr>
          <w:b/>
          <w:bCs/>
        </w:rPr>
        <w:sectPr w:rsidR="00765C87" w:rsidRPr="006C179D" w:rsidSect="00F02A5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760" w:right="567" w:bottom="1418" w:left="720" w:header="709" w:footer="709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75BF0E60" w14:textId="77777777" w:rsidR="00A86A94" w:rsidRPr="006C179D" w:rsidRDefault="00F9522D" w:rsidP="0010095D">
      <w:pPr>
        <w:pStyle w:val="Encabezado"/>
        <w:tabs>
          <w:tab w:val="clear" w:pos="4252"/>
          <w:tab w:val="clear" w:pos="8504"/>
        </w:tabs>
        <w:ind w:left="900" w:right="359"/>
        <w:rPr>
          <w:bCs/>
        </w:rPr>
      </w:pPr>
      <w:r w:rsidRPr="003E5AE2">
        <w:rPr>
          <w:noProof/>
          <w:lang w:val="es-ES_tradnl" w:eastAsia="es-ES_tradnl"/>
        </w:rPr>
        <w:lastRenderedPageBreak/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5D0EF56" wp14:editId="6B7AAFEC">
                <wp:simplePos x="0" y="0"/>
                <wp:positionH relativeFrom="page">
                  <wp:posOffset>1028700</wp:posOffset>
                </wp:positionH>
                <wp:positionV relativeFrom="page">
                  <wp:posOffset>1015577</wp:posOffset>
                </wp:positionV>
                <wp:extent cx="5745480" cy="8416290"/>
                <wp:effectExtent l="0" t="0" r="20320" b="41910"/>
                <wp:wrapNone/>
                <wp:docPr id="22" name="Group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5480" cy="8416290"/>
                          <a:chOff x="1430" y="1688"/>
                          <a:chExt cx="9048" cy="13663"/>
                        </a:xfrm>
                      </wpg:grpSpPr>
                      <pic:pic xmlns:pic="http://schemas.openxmlformats.org/drawingml/2006/picture">
                        <pic:nvPicPr>
                          <pic:cNvPr id="23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" y="1702"/>
                            <a:ext cx="9018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748"/>
                        <wps:cNvSpPr>
                          <a:spLocks/>
                        </wps:cNvSpPr>
                        <wps:spPr bwMode="auto">
                          <a:xfrm>
                            <a:off x="1435" y="1693"/>
                            <a:ext cx="9038" cy="13653"/>
                          </a:xfrm>
                          <a:custGeom>
                            <a:avLst/>
                            <a:gdLst>
                              <a:gd name="T0" fmla="+- 0 1435 1435"/>
                              <a:gd name="T1" fmla="*/ T0 w 9038"/>
                              <a:gd name="T2" fmla="+- 0 1698 1693"/>
                              <a:gd name="T3" fmla="*/ 1698 h 13653"/>
                              <a:gd name="T4" fmla="+- 0 10472 1435"/>
                              <a:gd name="T5" fmla="*/ T4 w 9038"/>
                              <a:gd name="T6" fmla="+- 0 1698 1693"/>
                              <a:gd name="T7" fmla="*/ 1698 h 13653"/>
                              <a:gd name="T8" fmla="+- 0 1435 1435"/>
                              <a:gd name="T9" fmla="*/ T8 w 9038"/>
                              <a:gd name="T10" fmla="+- 0 1886 1693"/>
                              <a:gd name="T11" fmla="*/ 1886 h 13653"/>
                              <a:gd name="T12" fmla="+- 0 10472 1435"/>
                              <a:gd name="T13" fmla="*/ T12 w 9038"/>
                              <a:gd name="T14" fmla="+- 0 1886 1693"/>
                              <a:gd name="T15" fmla="*/ 1886 h 13653"/>
                              <a:gd name="T16" fmla="+- 0 1440 1435"/>
                              <a:gd name="T17" fmla="*/ T16 w 9038"/>
                              <a:gd name="T18" fmla="+- 0 1693 1693"/>
                              <a:gd name="T19" fmla="*/ 1693 h 13653"/>
                              <a:gd name="T20" fmla="+- 0 1440 1435"/>
                              <a:gd name="T21" fmla="*/ T20 w 9038"/>
                              <a:gd name="T22" fmla="+- 0 15346 1693"/>
                              <a:gd name="T23" fmla="*/ 15346 h 13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038" h="13653">
                                <a:moveTo>
                                  <a:pt x="0" y="5"/>
                                </a:moveTo>
                                <a:lnTo>
                                  <a:pt x="9037" y="5"/>
                                </a:lnTo>
                                <a:moveTo>
                                  <a:pt x="0" y="193"/>
                                </a:moveTo>
                                <a:lnTo>
                                  <a:pt x="9037" y="193"/>
                                </a:lnTo>
                                <a:moveTo>
                                  <a:pt x="5" y="0"/>
                                </a:moveTo>
                                <a:lnTo>
                                  <a:pt x="5" y="13653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Line 747"/>
                        <wps:cNvCnPr>
                          <a:cxnSpLocks noChangeShapeType="1"/>
                        </wps:cNvCnPr>
                        <wps:spPr bwMode="auto">
                          <a:xfrm>
                            <a:off x="1435" y="15341"/>
                            <a:ext cx="902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46"/>
                        <wps:cNvCnPr>
                          <a:cxnSpLocks noChangeShapeType="1"/>
                        </wps:cNvCnPr>
                        <wps:spPr bwMode="auto">
                          <a:xfrm>
                            <a:off x="10468" y="1693"/>
                            <a:ext cx="0" cy="1365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386FD" id="Group 745" o:spid="_x0000_s1026" style="position:absolute;margin-left:81pt;margin-top:79.95pt;width:452.4pt;height:662.7pt;z-index:-251641344;mso-position-horizontal-relative:page;mso-position-vertical-relative:page" coordorigin="1430,1688" coordsize="9048,136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">
                <v:shape id="Picture 749" o:spid="_x0000_s1027" type="#_x0000_t75" style="position:absolute;left:1444;top:1702;width:9018;height:17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Cz&#10;LX7EAAAA2wAAAA8AAABkcnMvZG93bnJldi54bWxEj09rwkAUxO8Fv8PyhN7qpgoq0VX8Q6gFL7V6&#10;f2Zfk5Ds27C7Nem3dwuCx2FmfsMs171pxI2crywreB8lIIhzqysuFJy/s7c5CB+QNTaWScEfeViv&#10;Bi9LTLXt+Itup1CICGGfooIyhDaV0uclGfQj2xJH78c6gyFKV0jtsItw08hxkkylwYrjQokt7UrK&#10;69OvUdBln/XH7LDfzOvdcbZts+tlQk6p12G/WYAI1Idn+NE+aAXjCfx/iT9Aru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CzLX7EAAAA2wAAAA8AAAAAAAAAAAAAAAAAnAIA&#10;AGRycy9kb3ducmV2LnhtbFBLBQYAAAAABAAEAPcAAACNAwAAAAA=&#10;">
                  <v:imagedata r:id="rId15" o:title=""/>
                </v:shape>
                <v:shape id="Freeform 748" o:spid="_x0000_s1028" style="position:absolute;left:1435;top:1693;width:9038;height:13653;visibility:visible;mso-wrap-style:square;v-text-anchor:middle" coordsize="9038,136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k4W2xAAA&#10;ANsAAAAPAAAAZHJzL2Rvd25yZXYueG1sRI/RasJAFETfhf7Dcgu+6aZRpKSuIgVpQaI29QNus9ck&#10;NHs3ZlcT/94VBB+HmTnDzJe9qcWFWldZVvA2jkAQ51ZXXCg4/K5H7yCcR9ZYWyYFV3KwXLwM5pho&#10;2/EPXTJfiABhl6CC0vsmkdLlJRl0Y9sQB+9oW4M+yLaQusUuwE0t4yiaSYMVh4USG/osKf/PzkbB&#10;tt58nfaGV6nbp93f5LBLs/io1PC1X32A8NT7Z/jR/tYK4incv4QfIB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ZOFtsQAAADbAAAADwAAAAAAAAAAAAAAAACXAgAAZHJzL2Rv&#10;d25yZXYueG1sUEsFBgAAAAAEAAQA9QAAAIgDAAAAAA==&#10;" path="m0,5l9037,5m0,193l9037,193m5,0l5,13653e" filled="f" strokeweight=".48pt">
                  <v:path arrowok="t" o:connecttype="custom" o:connectlocs="0,1698;9037,1698;0,1886;9037,1886;5,1693;5,15346" o:connectangles="0,0,0,0,0,0"/>
                </v:shape>
                <v:line id="Line 747" o:spid="_x0000_s1029" style="position:absolute;visibility:visible;mso-wrap-style:square" from="1435,15341" to="10463,15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VAJExAAAANsAAAAPAAAAAAAAAAAA&#10;AAAAAKECAABkcnMvZG93bnJldi54bWxQSwUGAAAAAAQABAD5AAAAkgMAAAAA&#10;" strokeweight=".48pt"/>
                <v:line id="Line 746" o:spid="_x0000_s1030" style="position:absolute;visibility:visible;mso-wrap-style:square" from="10468,1693" to="10468,153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  <w10:wrap anchorx="page" anchory="page"/>
              </v:group>
            </w:pict>
          </mc:Fallback>
        </mc:AlternateContent>
      </w:r>
    </w:p>
    <w:p w14:paraId="3D977E9F" w14:textId="77777777" w:rsidR="00F9522D" w:rsidRPr="0032778B" w:rsidRDefault="00F9522D" w:rsidP="00F9522D">
      <w:pPr>
        <w:tabs>
          <w:tab w:val="left" w:pos="2479"/>
        </w:tabs>
        <w:rPr>
          <w:b/>
          <w:lang w:val="es-ES_tradnl"/>
        </w:rPr>
      </w:pPr>
      <w:r>
        <w:rPr>
          <w:bCs/>
        </w:rPr>
        <w:tab/>
      </w:r>
      <w:r w:rsidRPr="0032778B">
        <w:rPr>
          <w:b/>
          <w:lang w:val="es-ES_tradnl"/>
        </w:rPr>
        <w:tab/>
        <w:t>CUERPO DEL DOCUMENTO</w:t>
      </w:r>
    </w:p>
    <w:p w14:paraId="77E17C70" w14:textId="77777777" w:rsidR="00A86A94" w:rsidRPr="006C179D" w:rsidRDefault="00A86A94" w:rsidP="00F9522D">
      <w:pPr>
        <w:pStyle w:val="Encabezado"/>
        <w:tabs>
          <w:tab w:val="clear" w:pos="4252"/>
          <w:tab w:val="clear" w:pos="8504"/>
          <w:tab w:val="left" w:pos="2440"/>
        </w:tabs>
        <w:ind w:left="900"/>
        <w:rPr>
          <w:bCs/>
        </w:rPr>
      </w:pPr>
    </w:p>
    <w:p w14:paraId="206FDD5C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7E8BD1E2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54FFC589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7349EB1D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75CDA946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6DE3D870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58F3442F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078BB6E3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15F3E6F4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48EFD2DE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33795947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5162CF56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56B8E836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0EB154E2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44121FD8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065C6EB9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23106D1A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48363345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6259BA14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27446D34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071E38DD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2D782903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75CA30CD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68BF2B12" w14:textId="77777777" w:rsidR="00A86A94" w:rsidRPr="006C179D" w:rsidRDefault="00A86A94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08E44276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37D65214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34179F5C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09495AF3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5E32DD8A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6069D8FD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57B6444A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0666B7AF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2DA15E29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22A61D78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59C53E83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7EFC1116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27286F9B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554E5577" w14:textId="77777777" w:rsidR="00765C87" w:rsidRPr="006C179D" w:rsidRDefault="00765C87" w:rsidP="00C85655">
      <w:pPr>
        <w:pStyle w:val="Encabezado"/>
        <w:tabs>
          <w:tab w:val="clear" w:pos="4252"/>
          <w:tab w:val="clear" w:pos="8504"/>
          <w:tab w:val="left" w:pos="10260"/>
        </w:tabs>
        <w:ind w:left="900"/>
        <w:rPr>
          <w:bCs/>
        </w:rPr>
      </w:pPr>
    </w:p>
    <w:p w14:paraId="39318D00" w14:textId="77777777" w:rsidR="001B69E9" w:rsidRPr="006C179D" w:rsidRDefault="001B69E9">
      <w:pPr>
        <w:pStyle w:val="Encabezado"/>
        <w:tabs>
          <w:tab w:val="clear" w:pos="4252"/>
          <w:tab w:val="clear" w:pos="8504"/>
        </w:tabs>
        <w:rPr>
          <w:bCs/>
        </w:rPr>
        <w:sectPr w:rsidR="001B69E9" w:rsidRPr="006C179D" w:rsidSect="004C1C60">
          <w:headerReference w:type="default" r:id="rId16"/>
          <w:pgSz w:w="11906" w:h="16838" w:code="9"/>
          <w:pgMar w:top="1418" w:right="567" w:bottom="1418" w:left="720" w:header="709" w:footer="709" w:gutter="0"/>
          <w:cols w:space="708"/>
          <w:docGrid w:linePitch="360"/>
        </w:sectPr>
      </w:pPr>
    </w:p>
    <w:tbl>
      <w:tblPr>
        <w:tblW w:w="0" w:type="auto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2"/>
        <w:gridCol w:w="5244"/>
      </w:tblGrid>
      <w:tr w:rsidR="00EF5C26" w:rsidRPr="006C179D" w14:paraId="1BE6ED83" w14:textId="77777777" w:rsidTr="00EF5C26">
        <w:tblPrEx>
          <w:tblCellMar>
            <w:top w:w="0" w:type="dxa"/>
            <w:bottom w:w="0" w:type="dxa"/>
          </w:tblCellMar>
        </w:tblPrEx>
        <w:trPr>
          <w:trHeight w:val="2268"/>
        </w:trPr>
        <w:tc>
          <w:tcPr>
            <w:tcW w:w="4242" w:type="dxa"/>
          </w:tcPr>
          <w:p w14:paraId="3CFAF984" w14:textId="77777777" w:rsidR="00EF5C26" w:rsidRPr="006C179D" w:rsidRDefault="00EF5C2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0342FF7E" w14:textId="77777777" w:rsidR="00EF5C26" w:rsidRPr="006C179D" w:rsidRDefault="00EF5C2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  <w:r w:rsidRPr="006C179D">
              <w:rPr>
                <w:b/>
                <w:bCs/>
              </w:rPr>
              <w:t>Jefatura de la Policía Local</w:t>
            </w:r>
          </w:p>
        </w:tc>
        <w:tc>
          <w:tcPr>
            <w:tcW w:w="5244" w:type="dxa"/>
          </w:tcPr>
          <w:p w14:paraId="3C5043A4" w14:textId="77777777" w:rsidR="00EF5C26" w:rsidRPr="006C179D" w:rsidRDefault="00EF5C2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6E3FAD44" w14:textId="77777777" w:rsidR="00EF5C26" w:rsidRPr="006C179D" w:rsidRDefault="00F9522D" w:rsidP="00EF5C2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Aprobado </w:t>
            </w:r>
            <w:proofErr w:type="gramStart"/>
            <w:r w:rsidR="00EF5C26">
              <w:rPr>
                <w:b/>
                <w:bCs/>
              </w:rPr>
              <w:t>Concejal</w:t>
            </w:r>
            <w:proofErr w:type="gramEnd"/>
            <w:r w:rsidR="00EF5C26">
              <w:rPr>
                <w:b/>
                <w:bCs/>
              </w:rPr>
              <w:t>/ Director de</w:t>
            </w:r>
            <w:r w:rsidR="00EF5C26" w:rsidRPr="006C179D">
              <w:rPr>
                <w:b/>
                <w:bCs/>
              </w:rPr>
              <w:t xml:space="preserve"> Seguridad Ciudadana</w:t>
            </w:r>
          </w:p>
        </w:tc>
      </w:tr>
    </w:tbl>
    <w:p w14:paraId="05326BF9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sz w:val="20"/>
          <w:szCs w:val="20"/>
        </w:rPr>
      </w:pPr>
    </w:p>
    <w:p w14:paraId="7A64D777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sz w:val="20"/>
          <w:szCs w:val="20"/>
        </w:rPr>
      </w:pPr>
    </w:p>
    <w:p w14:paraId="09AAF049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sz w:val="20"/>
          <w:szCs w:val="20"/>
        </w:rPr>
      </w:pPr>
    </w:p>
    <w:p w14:paraId="7DD0E454" w14:textId="77777777" w:rsidR="00A86A94" w:rsidRPr="006C179D" w:rsidRDefault="00A86A94">
      <w:pPr>
        <w:pStyle w:val="Encabezado"/>
        <w:tabs>
          <w:tab w:val="clear" w:pos="4252"/>
          <w:tab w:val="clear" w:pos="8504"/>
        </w:tabs>
        <w:rPr>
          <w:sz w:val="20"/>
          <w:szCs w:val="20"/>
        </w:rPr>
      </w:pPr>
    </w:p>
    <w:p w14:paraId="51D4531D" w14:textId="77777777" w:rsidR="00765C87" w:rsidRPr="006C179D" w:rsidRDefault="00765C87">
      <w:pPr>
        <w:pStyle w:val="Encabezado"/>
        <w:tabs>
          <w:tab w:val="clear" w:pos="4252"/>
          <w:tab w:val="clear" w:pos="8504"/>
        </w:tabs>
        <w:jc w:val="center"/>
        <w:rPr>
          <w:b/>
          <w:bCs/>
        </w:rPr>
      </w:pPr>
      <w:bookmarkStart w:id="0" w:name="_GoBack"/>
      <w:bookmarkEnd w:id="0"/>
    </w:p>
    <w:sectPr w:rsidR="00765C87" w:rsidRPr="006C179D" w:rsidSect="004C1C60">
      <w:headerReference w:type="first" r:id="rId17"/>
      <w:pgSz w:w="11906" w:h="16838" w:code="9"/>
      <w:pgMar w:top="1418" w:right="567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14BF5" w14:textId="77777777" w:rsidR="00EF333A" w:rsidRDefault="00EF333A">
      <w:r>
        <w:separator/>
      </w:r>
    </w:p>
  </w:endnote>
  <w:endnote w:type="continuationSeparator" w:id="0">
    <w:p w14:paraId="31A7A9AA" w14:textId="77777777" w:rsidR="00EF333A" w:rsidRDefault="00EF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3F983" w14:textId="77777777" w:rsidR="00785D64" w:rsidRDefault="00785D64"/>
  <w:tbl>
    <w:tblPr>
      <w:tblStyle w:val="TableNormal"/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299"/>
      <w:gridCol w:w="2023"/>
      <w:gridCol w:w="2161"/>
      <w:gridCol w:w="2160"/>
    </w:tblGrid>
    <w:tr w:rsidR="00C64D28" w:rsidRPr="003E5AE2" w14:paraId="103A9A6D" w14:textId="77777777" w:rsidTr="00C64D28">
      <w:trPr>
        <w:trHeight w:val="540"/>
        <w:jc w:val="center"/>
      </w:trPr>
      <w:tc>
        <w:tcPr>
          <w:tcW w:w="2299" w:type="dxa"/>
        </w:tcPr>
        <w:p w14:paraId="0E981B37" w14:textId="77777777" w:rsidR="00C64D28" w:rsidRPr="003E5AE2" w:rsidRDefault="00C64D28" w:rsidP="00C84902">
          <w:pPr>
            <w:pStyle w:val="TableParagraph"/>
            <w:spacing w:before="2" w:line="276" w:lineRule="exact"/>
            <w:ind w:left="435" w:right="327" w:hanging="107"/>
            <w:rPr>
              <w:b/>
              <w:sz w:val="24"/>
              <w:lang w:val="es-ES_tradnl"/>
            </w:rPr>
          </w:pPr>
          <w:r>
            <w:rPr>
              <w:b/>
              <w:sz w:val="24"/>
              <w:lang w:val="es-ES_tradnl"/>
            </w:rPr>
            <w:t>Procedimiento P</w:t>
          </w:r>
          <w:r>
            <w:rPr>
              <w:b/>
              <w:sz w:val="24"/>
              <w:lang w:val="es-ES_tradnl"/>
            </w:rPr>
            <w:t>C</w:t>
          </w:r>
          <w:r>
            <w:rPr>
              <w:b/>
              <w:sz w:val="24"/>
              <w:lang w:val="es-ES_tradnl"/>
            </w:rPr>
            <w:t>R-0000</w:t>
          </w:r>
          <w:r w:rsidRPr="003E5AE2">
            <w:rPr>
              <w:b/>
              <w:sz w:val="24"/>
              <w:lang w:val="es-ES_tradnl"/>
            </w:rPr>
            <w:t>-PA</w:t>
          </w:r>
        </w:p>
      </w:tc>
      <w:tc>
        <w:tcPr>
          <w:tcW w:w="2023" w:type="dxa"/>
        </w:tcPr>
        <w:p w14:paraId="7C58D3EF" w14:textId="77777777" w:rsidR="00C64D28" w:rsidRPr="003E5AE2" w:rsidRDefault="00C64D28" w:rsidP="00C84902">
          <w:pPr>
            <w:pStyle w:val="TableParagraph"/>
            <w:ind w:left="551"/>
            <w:rPr>
              <w:b/>
              <w:sz w:val="24"/>
              <w:lang w:val="es-ES_tradnl"/>
            </w:rPr>
          </w:pPr>
          <w:r w:rsidRPr="003E5AE2">
            <w:rPr>
              <w:b/>
              <w:sz w:val="24"/>
              <w:lang w:val="es-ES_tradnl"/>
            </w:rPr>
            <w:t xml:space="preserve">Edición: </w:t>
          </w:r>
        </w:p>
      </w:tc>
      <w:tc>
        <w:tcPr>
          <w:tcW w:w="2161" w:type="dxa"/>
        </w:tcPr>
        <w:p w14:paraId="76C7788C" w14:textId="77777777" w:rsidR="00C64D28" w:rsidRPr="003E5AE2" w:rsidRDefault="00C64D28" w:rsidP="00C84902">
          <w:pPr>
            <w:pStyle w:val="TableParagraph"/>
            <w:rPr>
              <w:b/>
              <w:sz w:val="24"/>
              <w:lang w:val="es-ES_tradnl"/>
            </w:rPr>
          </w:pPr>
          <w:r w:rsidRPr="003E5AE2">
            <w:rPr>
              <w:b/>
              <w:sz w:val="24"/>
              <w:lang w:val="es-ES_tradnl"/>
            </w:rPr>
            <w:t xml:space="preserve">Fecha: </w:t>
          </w:r>
          <w:proofErr w:type="spellStart"/>
          <w:r w:rsidRPr="003E5AE2">
            <w:rPr>
              <w:b/>
              <w:sz w:val="24"/>
              <w:lang w:val="es-ES_tradnl"/>
            </w:rPr>
            <w:t>dd</w:t>
          </w:r>
          <w:proofErr w:type="spellEnd"/>
          <w:r w:rsidRPr="003E5AE2">
            <w:rPr>
              <w:b/>
              <w:sz w:val="24"/>
              <w:lang w:val="es-ES_tradnl"/>
            </w:rPr>
            <w:t>/mm/</w:t>
          </w:r>
          <w:proofErr w:type="spellStart"/>
          <w:r w:rsidRPr="003E5AE2">
            <w:rPr>
              <w:b/>
              <w:sz w:val="24"/>
              <w:lang w:val="es-ES_tradnl"/>
            </w:rPr>
            <w:t>aa</w:t>
          </w:r>
          <w:proofErr w:type="spellEnd"/>
        </w:p>
      </w:tc>
      <w:tc>
        <w:tcPr>
          <w:tcW w:w="2160" w:type="dxa"/>
        </w:tcPr>
        <w:p w14:paraId="5D689575" w14:textId="77777777" w:rsidR="00C64D28" w:rsidRPr="003E5AE2" w:rsidRDefault="00C64D28" w:rsidP="00C84902">
          <w:pPr>
            <w:pStyle w:val="TableParagraph"/>
            <w:ind w:left="436"/>
            <w:rPr>
              <w:b/>
              <w:sz w:val="24"/>
              <w:lang w:val="es-ES_tradnl"/>
            </w:rPr>
          </w:pPr>
          <w:r>
            <w:rPr>
              <w:b/>
              <w:sz w:val="24"/>
              <w:lang w:val="es-ES_tradnl"/>
            </w:rPr>
            <w:t>Página: x/xx</w:t>
          </w:r>
        </w:p>
      </w:tc>
    </w:tr>
  </w:tbl>
  <w:p w14:paraId="3342F0CF" w14:textId="77777777" w:rsidR="00785D64" w:rsidRDefault="00785D64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299"/>
      <w:gridCol w:w="2023"/>
      <w:gridCol w:w="2161"/>
      <w:gridCol w:w="2160"/>
    </w:tblGrid>
    <w:tr w:rsidR="00F9522D" w:rsidRPr="003E5AE2" w14:paraId="5236EB22" w14:textId="77777777" w:rsidTr="00C84902">
      <w:trPr>
        <w:trHeight w:val="540"/>
        <w:jc w:val="center"/>
      </w:trPr>
      <w:tc>
        <w:tcPr>
          <w:tcW w:w="2299" w:type="dxa"/>
        </w:tcPr>
        <w:p w14:paraId="3DB26D0B" w14:textId="77777777" w:rsidR="00F9522D" w:rsidRPr="003E5AE2" w:rsidRDefault="00F9522D" w:rsidP="00C84902">
          <w:pPr>
            <w:pStyle w:val="TableParagraph"/>
            <w:spacing w:before="2" w:line="276" w:lineRule="exact"/>
            <w:ind w:left="435" w:right="327" w:hanging="107"/>
            <w:rPr>
              <w:b/>
              <w:sz w:val="24"/>
              <w:lang w:val="es-ES_tradnl"/>
            </w:rPr>
          </w:pPr>
          <w:r>
            <w:rPr>
              <w:b/>
              <w:sz w:val="24"/>
              <w:lang w:val="es-ES_tradnl"/>
            </w:rPr>
            <w:t>Procedimiento PCR-0000</w:t>
          </w:r>
          <w:r w:rsidRPr="003E5AE2">
            <w:rPr>
              <w:b/>
              <w:sz w:val="24"/>
              <w:lang w:val="es-ES_tradnl"/>
            </w:rPr>
            <w:t>-PA</w:t>
          </w:r>
        </w:p>
      </w:tc>
      <w:tc>
        <w:tcPr>
          <w:tcW w:w="2023" w:type="dxa"/>
        </w:tcPr>
        <w:p w14:paraId="010E0A01" w14:textId="77777777" w:rsidR="00F9522D" w:rsidRPr="003E5AE2" w:rsidRDefault="00F9522D" w:rsidP="00C84902">
          <w:pPr>
            <w:pStyle w:val="TableParagraph"/>
            <w:ind w:left="551"/>
            <w:rPr>
              <w:b/>
              <w:sz w:val="24"/>
              <w:lang w:val="es-ES_tradnl"/>
            </w:rPr>
          </w:pPr>
          <w:r w:rsidRPr="003E5AE2">
            <w:rPr>
              <w:b/>
              <w:sz w:val="24"/>
              <w:lang w:val="es-ES_tradnl"/>
            </w:rPr>
            <w:t xml:space="preserve">Edición: </w:t>
          </w:r>
        </w:p>
      </w:tc>
      <w:tc>
        <w:tcPr>
          <w:tcW w:w="2161" w:type="dxa"/>
        </w:tcPr>
        <w:p w14:paraId="12A27506" w14:textId="77777777" w:rsidR="00F9522D" w:rsidRPr="003E5AE2" w:rsidRDefault="00F9522D" w:rsidP="00C84902">
          <w:pPr>
            <w:pStyle w:val="TableParagraph"/>
            <w:rPr>
              <w:b/>
              <w:sz w:val="24"/>
              <w:lang w:val="es-ES_tradnl"/>
            </w:rPr>
          </w:pPr>
          <w:r w:rsidRPr="003E5AE2">
            <w:rPr>
              <w:b/>
              <w:sz w:val="24"/>
              <w:lang w:val="es-ES_tradnl"/>
            </w:rPr>
            <w:t xml:space="preserve">Fecha: </w:t>
          </w:r>
          <w:proofErr w:type="spellStart"/>
          <w:r w:rsidRPr="003E5AE2">
            <w:rPr>
              <w:b/>
              <w:sz w:val="24"/>
              <w:lang w:val="es-ES_tradnl"/>
            </w:rPr>
            <w:t>dd</w:t>
          </w:r>
          <w:proofErr w:type="spellEnd"/>
          <w:r w:rsidRPr="003E5AE2">
            <w:rPr>
              <w:b/>
              <w:sz w:val="24"/>
              <w:lang w:val="es-ES_tradnl"/>
            </w:rPr>
            <w:t>/mm/</w:t>
          </w:r>
          <w:proofErr w:type="spellStart"/>
          <w:r w:rsidRPr="003E5AE2">
            <w:rPr>
              <w:b/>
              <w:sz w:val="24"/>
              <w:lang w:val="es-ES_tradnl"/>
            </w:rPr>
            <w:t>aa</w:t>
          </w:r>
          <w:proofErr w:type="spellEnd"/>
        </w:p>
      </w:tc>
      <w:tc>
        <w:tcPr>
          <w:tcW w:w="2160" w:type="dxa"/>
        </w:tcPr>
        <w:p w14:paraId="7D70248B" w14:textId="77777777" w:rsidR="00F9522D" w:rsidRPr="003E5AE2" w:rsidRDefault="00F9522D" w:rsidP="00C84902">
          <w:pPr>
            <w:pStyle w:val="TableParagraph"/>
            <w:ind w:left="436"/>
            <w:rPr>
              <w:b/>
              <w:sz w:val="24"/>
              <w:lang w:val="es-ES_tradnl"/>
            </w:rPr>
          </w:pPr>
          <w:r>
            <w:rPr>
              <w:b/>
              <w:sz w:val="24"/>
              <w:lang w:val="es-ES_tradnl"/>
            </w:rPr>
            <w:t>Página: x/xx</w:t>
          </w:r>
        </w:p>
      </w:tc>
    </w:tr>
  </w:tbl>
  <w:p w14:paraId="1FE75889" w14:textId="77777777" w:rsidR="00F9522D" w:rsidRDefault="00F9522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1F357" w14:textId="77777777" w:rsidR="00EF333A" w:rsidRDefault="00EF333A">
      <w:r>
        <w:separator/>
      </w:r>
    </w:p>
  </w:footnote>
  <w:footnote w:type="continuationSeparator" w:id="0">
    <w:p w14:paraId="68D22F7F" w14:textId="77777777" w:rsidR="00EF333A" w:rsidRDefault="00EF33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1CA5B" w14:textId="77777777" w:rsidR="00785D64" w:rsidRDefault="00785D64" w:rsidP="00765C87">
    <w:pPr>
      <w:pStyle w:val="Encabezado"/>
      <w:tabs>
        <w:tab w:val="clear" w:pos="4252"/>
        <w:tab w:val="clear" w:pos="8504"/>
      </w:tabs>
      <w:rPr>
        <w:color w:val="333399"/>
        <w:sz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70AC6" w14:textId="77777777" w:rsidR="00785D64" w:rsidRDefault="00C64D28">
    <w:pPr>
      <w:pStyle w:val="Encabezado"/>
    </w:pPr>
    <w:r>
      <w:rPr>
        <w:noProof/>
        <w:sz w:val="20"/>
        <w:lang w:val="es-ES_tradnl" w:eastAsia="es-ES_tradnl"/>
      </w:rPr>
      <w:drawing>
        <wp:anchor distT="0" distB="0" distL="114300" distR="114300" simplePos="0" relativeHeight="251653120" behindDoc="0" locked="0" layoutInCell="1" allowOverlap="1" wp14:anchorId="5F19E901" wp14:editId="000CC128">
          <wp:simplePos x="0" y="0"/>
          <wp:positionH relativeFrom="column">
            <wp:posOffset>0</wp:posOffset>
          </wp:positionH>
          <wp:positionV relativeFrom="paragraph">
            <wp:posOffset>-31750</wp:posOffset>
          </wp:positionV>
          <wp:extent cx="680085" cy="645795"/>
          <wp:effectExtent l="0" t="0" r="0" b="0"/>
          <wp:wrapNone/>
          <wp:docPr id="56" name="Imagen 56" descr="Nuevo 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Nuevo 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45ABD54" wp14:editId="281DEFEC">
              <wp:simplePos x="0" y="0"/>
              <wp:positionH relativeFrom="column">
                <wp:posOffset>2628900</wp:posOffset>
              </wp:positionH>
              <wp:positionV relativeFrom="paragraph">
                <wp:posOffset>-31750</wp:posOffset>
              </wp:positionV>
              <wp:extent cx="0" cy="571500"/>
              <wp:effectExtent l="25400" t="19050" r="38100" b="31750"/>
              <wp:wrapNone/>
              <wp:docPr id="1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15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58CEC" id="Line 5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-2.45pt" to="207pt,4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" strokecolor="#339" strokeweight="1.5pt">
              <v:shadow opacity="49150f"/>
            </v:line>
          </w:pict>
        </mc:Fallback>
      </mc:AlternateContent>
    </w:r>
    <w:r>
      <w:rPr>
        <w:noProof/>
        <w:sz w:val="20"/>
        <w:lang w:val="es-ES_tradnl" w:eastAsia="es-ES_tradnl"/>
      </w:rPr>
      <w:drawing>
        <wp:anchor distT="0" distB="0" distL="114300" distR="114300" simplePos="0" relativeHeight="251650048" behindDoc="0" locked="0" layoutInCell="1" allowOverlap="1" wp14:anchorId="1F89FEE8" wp14:editId="0C04C734">
          <wp:simplePos x="0" y="0"/>
          <wp:positionH relativeFrom="column">
            <wp:posOffset>4343400</wp:posOffset>
          </wp:positionH>
          <wp:positionV relativeFrom="paragraph">
            <wp:posOffset>82550</wp:posOffset>
          </wp:positionV>
          <wp:extent cx="2514600" cy="324485"/>
          <wp:effectExtent l="0" t="0" r="0" b="0"/>
          <wp:wrapTopAndBottom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50" r="23111" b="20802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val="es-ES_tradnl" w:eastAsia="es-ES_tradnl"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2E5ABCDB" wp14:editId="6A0BE26A">
              <wp:simplePos x="0" y="0"/>
              <wp:positionH relativeFrom="column">
                <wp:posOffset>685800</wp:posOffset>
              </wp:positionH>
              <wp:positionV relativeFrom="paragraph">
                <wp:posOffset>-31750</wp:posOffset>
              </wp:positionV>
              <wp:extent cx="3771900" cy="800100"/>
              <wp:effectExtent l="0" t="6350" r="0" b="6350"/>
              <wp:wrapNone/>
              <wp:docPr id="1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F4EE122" w14:textId="77777777" w:rsidR="00785D64" w:rsidRDefault="00785D64">
                          <w:pPr>
                            <w:tabs>
                              <w:tab w:val="left" w:pos="3060"/>
                            </w:tabs>
                            <w:rPr>
                              <w:bCs/>
                              <w:i/>
                              <w:iCs/>
                              <w:color w:val="224D84"/>
                              <w:spacing w:val="20"/>
                              <w:w w:val="80"/>
                              <w:szCs w:val="22"/>
                            </w:rPr>
                          </w:pPr>
                          <w:r>
                            <w:rPr>
                              <w:bCs/>
                              <w:color w:val="224D84"/>
                              <w:spacing w:val="20"/>
                              <w:w w:val="80"/>
                              <w:szCs w:val="22"/>
                            </w:rPr>
                            <w:t>Ayuntamiento de</w:t>
                          </w:r>
                          <w:r>
                            <w:rPr>
                              <w:bCs/>
                              <w:color w:val="224D84"/>
                              <w:w w:val="80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Cs/>
                              <w:color w:val="224D84"/>
                              <w:w w:val="80"/>
                              <w:szCs w:val="22"/>
                            </w:rPr>
                            <w:tab/>
                          </w:r>
                          <w:r>
                            <w:rPr>
                              <w:bCs/>
                              <w:color w:val="224D84"/>
                              <w:spacing w:val="20"/>
                              <w:w w:val="80"/>
                              <w:szCs w:val="22"/>
                            </w:rPr>
                            <w:t>S</w:t>
                          </w:r>
                          <w:r>
                            <w:rPr>
                              <w:bCs/>
                              <w:i/>
                              <w:iCs/>
                              <w:color w:val="224D84"/>
                              <w:spacing w:val="20"/>
                              <w:w w:val="80"/>
                              <w:szCs w:val="22"/>
                            </w:rPr>
                            <w:t>ervicio de Policía Local</w:t>
                          </w:r>
                        </w:p>
                        <w:p w14:paraId="001FAAED" w14:textId="77777777" w:rsidR="00785D64" w:rsidRDefault="00785D64">
                          <w:pPr>
                            <w:tabs>
                              <w:tab w:val="left" w:pos="3060"/>
                            </w:tabs>
                            <w:rPr>
                              <w:bCs/>
                              <w:i/>
                              <w:iCs/>
                              <w:color w:val="224D84"/>
                              <w:w w:val="80"/>
                            </w:rPr>
                          </w:pPr>
                          <w:r>
                            <w:rPr>
                              <w:bCs/>
                              <w:noProof/>
                              <w:color w:val="224D84"/>
                              <w:spacing w:val="20"/>
                              <w:szCs w:val="22"/>
                            </w:rPr>
                            <w:t>FUENLABRADA</w:t>
                          </w:r>
                          <w:r>
                            <w:rPr>
                              <w:bCs/>
                              <w:color w:val="224D84"/>
                              <w:szCs w:val="22"/>
                            </w:rPr>
                            <w:t xml:space="preserve">    </w:t>
                          </w:r>
                          <w:r>
                            <w:rPr>
                              <w:bCs/>
                              <w:color w:val="224D84"/>
                              <w:szCs w:val="22"/>
                            </w:rPr>
                            <w:tab/>
                          </w:r>
                          <w:r>
                            <w:rPr>
                              <w:bCs/>
                              <w:i/>
                              <w:iCs/>
                              <w:color w:val="224D84"/>
                              <w:w w:val="80"/>
                              <w:szCs w:val="22"/>
                            </w:rPr>
                            <w:t>Jefatura</w:t>
                          </w:r>
                        </w:p>
                        <w:p w14:paraId="59ECE3D8" w14:textId="77777777" w:rsidR="00785D64" w:rsidRDefault="00785D6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  <w:color w:val="224D84"/>
                              <w:w w:val="80"/>
                              <w:sz w:val="18"/>
                              <w:szCs w:val="18"/>
                            </w:rPr>
                            <w:t xml:space="preserve">Concejalía de Seguridad Ciudadana </w:t>
                          </w:r>
                        </w:p>
                        <w:p w14:paraId="6FEDB394" w14:textId="77777777" w:rsidR="00785D64" w:rsidRDefault="00785D6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ABCDB" id="_x0000_t202" coordsize="21600,21600" o:spt="202" path="m0,0l0,21600,21600,21600,21600,0xe">
              <v:stroke joinstyle="miter"/>
              <v:path gradientshapeok="t" o:connecttype="rect"/>
            </v:shapetype>
            <v:shape id="Text Box 51" o:spid="_x0000_s1028" type="#_x0000_t202" style="position:absolute;margin-left:54pt;margin-top:-2.45pt;width:297pt;height:63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" stroked="f">
              <v:shadow opacity="49150f"/>
              <v:textbox>
                <w:txbxContent>
                  <w:p w14:paraId="2F4EE122" w14:textId="77777777" w:rsidR="00785D64" w:rsidRDefault="00785D64">
                    <w:pPr>
                      <w:tabs>
                        <w:tab w:val="left" w:pos="3060"/>
                      </w:tabs>
                      <w:rPr>
                        <w:bCs/>
                        <w:i/>
                        <w:iCs/>
                        <w:color w:val="224D84"/>
                        <w:spacing w:val="20"/>
                        <w:w w:val="80"/>
                        <w:szCs w:val="22"/>
                      </w:rPr>
                    </w:pPr>
                    <w:r>
                      <w:rPr>
                        <w:bCs/>
                        <w:color w:val="224D84"/>
                        <w:spacing w:val="20"/>
                        <w:w w:val="80"/>
                        <w:szCs w:val="22"/>
                      </w:rPr>
                      <w:t>Ayuntamiento de</w:t>
                    </w:r>
                    <w:r>
                      <w:rPr>
                        <w:bCs/>
                        <w:color w:val="224D84"/>
                        <w:w w:val="80"/>
                        <w:szCs w:val="22"/>
                      </w:rPr>
                      <w:t xml:space="preserve"> </w:t>
                    </w:r>
                    <w:r>
                      <w:rPr>
                        <w:bCs/>
                        <w:color w:val="224D84"/>
                        <w:w w:val="80"/>
                        <w:szCs w:val="22"/>
                      </w:rPr>
                      <w:tab/>
                    </w:r>
                    <w:r>
                      <w:rPr>
                        <w:bCs/>
                        <w:color w:val="224D84"/>
                        <w:spacing w:val="20"/>
                        <w:w w:val="80"/>
                        <w:szCs w:val="22"/>
                      </w:rPr>
                      <w:t>S</w:t>
                    </w:r>
                    <w:r>
                      <w:rPr>
                        <w:bCs/>
                        <w:i/>
                        <w:iCs/>
                        <w:color w:val="224D84"/>
                        <w:spacing w:val="20"/>
                        <w:w w:val="80"/>
                        <w:szCs w:val="22"/>
                      </w:rPr>
                      <w:t>ervicio de Policía Local</w:t>
                    </w:r>
                  </w:p>
                  <w:p w14:paraId="001FAAED" w14:textId="77777777" w:rsidR="00785D64" w:rsidRDefault="00785D64">
                    <w:pPr>
                      <w:tabs>
                        <w:tab w:val="left" w:pos="3060"/>
                      </w:tabs>
                      <w:rPr>
                        <w:bCs/>
                        <w:i/>
                        <w:iCs/>
                        <w:color w:val="224D84"/>
                        <w:w w:val="80"/>
                      </w:rPr>
                    </w:pPr>
                    <w:r>
                      <w:rPr>
                        <w:bCs/>
                        <w:noProof/>
                        <w:color w:val="224D84"/>
                        <w:spacing w:val="20"/>
                        <w:szCs w:val="22"/>
                      </w:rPr>
                      <w:t>FUENLABRADA</w:t>
                    </w:r>
                    <w:r>
                      <w:rPr>
                        <w:bCs/>
                        <w:color w:val="224D84"/>
                        <w:szCs w:val="22"/>
                      </w:rPr>
                      <w:t xml:space="preserve">    </w:t>
                    </w:r>
                    <w:r>
                      <w:rPr>
                        <w:bCs/>
                        <w:color w:val="224D84"/>
                        <w:szCs w:val="22"/>
                      </w:rPr>
                      <w:tab/>
                    </w:r>
                    <w:r>
                      <w:rPr>
                        <w:bCs/>
                        <w:i/>
                        <w:iCs/>
                        <w:color w:val="224D84"/>
                        <w:w w:val="80"/>
                        <w:szCs w:val="22"/>
                      </w:rPr>
                      <w:t>Jefatura</w:t>
                    </w:r>
                  </w:p>
                  <w:p w14:paraId="59ECE3D8" w14:textId="77777777" w:rsidR="00785D64" w:rsidRDefault="00785D6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Cs/>
                        <w:i/>
                        <w:iCs/>
                        <w:color w:val="224D84"/>
                        <w:w w:val="80"/>
                        <w:sz w:val="18"/>
                        <w:szCs w:val="18"/>
                      </w:rPr>
                      <w:t xml:space="preserve">Concejalía de Seguridad Ciudadana </w:t>
                    </w:r>
                  </w:p>
                  <w:p w14:paraId="6FEDB394" w14:textId="77777777" w:rsidR="00785D64" w:rsidRDefault="00785D6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B750F31" w14:textId="77777777" w:rsidR="00785D64" w:rsidRDefault="00785D64">
    <w:pPr>
      <w:pStyle w:val="Encabezado"/>
    </w:pPr>
  </w:p>
  <w:p w14:paraId="14D4ACA9" w14:textId="77777777" w:rsidR="00785D64" w:rsidRDefault="00785D64">
    <w:pPr>
      <w:pStyle w:val="Encabezado"/>
    </w:pPr>
  </w:p>
  <w:p w14:paraId="3DF08B6A" w14:textId="77777777" w:rsidR="00785D64" w:rsidRDefault="00785D64">
    <w:pPr>
      <w:pStyle w:val="Encabezado"/>
    </w:pPr>
  </w:p>
  <w:tbl>
    <w:tblPr>
      <w:tblW w:w="0" w:type="auto"/>
      <w:tblInd w:w="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90"/>
      <w:gridCol w:w="5130"/>
    </w:tblGrid>
    <w:tr w:rsidR="00785D64" w14:paraId="3BE6B912" w14:textId="77777777">
      <w:tblPrEx>
        <w:tblCellMar>
          <w:top w:w="0" w:type="dxa"/>
          <w:bottom w:w="0" w:type="dxa"/>
        </w:tblCellMar>
      </w:tblPrEx>
      <w:trPr>
        <w:trHeight w:val="567"/>
      </w:trPr>
      <w:tc>
        <w:tcPr>
          <w:tcW w:w="4590" w:type="dxa"/>
          <w:vAlign w:val="center"/>
        </w:tcPr>
        <w:p w14:paraId="502127F1" w14:textId="77777777" w:rsidR="00785D64" w:rsidRDefault="00785D64" w:rsidP="00C2282E">
          <w:pPr>
            <w:pStyle w:val="Encabezado"/>
            <w:tabs>
              <w:tab w:val="clear" w:pos="4252"/>
              <w:tab w:val="clear" w:pos="8504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PROCEDIMIENTO</w:t>
          </w:r>
        </w:p>
      </w:tc>
      <w:tc>
        <w:tcPr>
          <w:tcW w:w="5130" w:type="dxa"/>
          <w:vAlign w:val="center"/>
        </w:tcPr>
        <w:p w14:paraId="23061880" w14:textId="77777777" w:rsidR="00785D64" w:rsidRDefault="00785D64" w:rsidP="00C2282E">
          <w:pPr>
            <w:pStyle w:val="Encabezado"/>
            <w:tabs>
              <w:tab w:val="clear" w:pos="4252"/>
              <w:tab w:val="clear" w:pos="8504"/>
            </w:tabs>
            <w:jc w:val="center"/>
            <w:rPr>
              <w:bCs/>
            </w:rPr>
          </w:pPr>
        </w:p>
      </w:tc>
    </w:tr>
    <w:tr w:rsidR="00785D64" w14:paraId="23BD91A2" w14:textId="77777777">
      <w:tblPrEx>
        <w:tblCellMar>
          <w:top w:w="0" w:type="dxa"/>
          <w:bottom w:w="0" w:type="dxa"/>
        </w:tblCellMar>
      </w:tblPrEx>
      <w:trPr>
        <w:cantSplit/>
        <w:trHeight w:val="567"/>
      </w:trPr>
      <w:tc>
        <w:tcPr>
          <w:tcW w:w="4590" w:type="dxa"/>
          <w:vMerge w:val="restart"/>
          <w:vAlign w:val="center"/>
        </w:tcPr>
        <w:p w14:paraId="1D56C7D3" w14:textId="77777777" w:rsidR="00785D64" w:rsidRDefault="00785D64" w:rsidP="00C2282E">
          <w:pPr>
            <w:pStyle w:val="Encabezado"/>
            <w:tabs>
              <w:tab w:val="clear" w:pos="4252"/>
              <w:tab w:val="clear" w:pos="8504"/>
            </w:tabs>
            <w:jc w:val="center"/>
            <w:rPr>
              <w:bCs/>
            </w:rPr>
          </w:pPr>
        </w:p>
      </w:tc>
      <w:tc>
        <w:tcPr>
          <w:tcW w:w="5130" w:type="dxa"/>
          <w:vAlign w:val="center"/>
        </w:tcPr>
        <w:p w14:paraId="253CACCA" w14:textId="77777777" w:rsidR="00785D64" w:rsidRDefault="00785D64" w:rsidP="00C2282E">
          <w:pPr>
            <w:pStyle w:val="Encabezado"/>
            <w:tabs>
              <w:tab w:val="clear" w:pos="4252"/>
              <w:tab w:val="clear" w:pos="8504"/>
            </w:tabs>
            <w:jc w:val="center"/>
          </w:pPr>
          <w:r>
            <w:rPr>
              <w:b/>
              <w:bCs/>
            </w:rPr>
            <w:t>Fecha de edición:</w:t>
          </w:r>
          <w:r>
            <w:t xml:space="preserve"> </w:t>
          </w:r>
        </w:p>
      </w:tc>
    </w:tr>
    <w:tr w:rsidR="00785D64" w14:paraId="1FF8B1C3" w14:textId="77777777">
      <w:tblPrEx>
        <w:tblCellMar>
          <w:top w:w="0" w:type="dxa"/>
          <w:bottom w:w="0" w:type="dxa"/>
        </w:tblCellMar>
      </w:tblPrEx>
      <w:trPr>
        <w:cantSplit/>
        <w:trHeight w:val="567"/>
      </w:trPr>
      <w:tc>
        <w:tcPr>
          <w:tcW w:w="4590" w:type="dxa"/>
          <w:vMerge/>
        </w:tcPr>
        <w:p w14:paraId="3A88BBEF" w14:textId="77777777" w:rsidR="00785D64" w:rsidRDefault="00785D64" w:rsidP="00C2282E">
          <w:pPr>
            <w:pStyle w:val="Encabezado"/>
            <w:tabs>
              <w:tab w:val="clear" w:pos="4252"/>
              <w:tab w:val="clear" w:pos="8504"/>
            </w:tabs>
            <w:rPr>
              <w:b/>
              <w:bCs/>
            </w:rPr>
          </w:pPr>
        </w:p>
      </w:tc>
      <w:tc>
        <w:tcPr>
          <w:tcW w:w="5130" w:type="dxa"/>
          <w:vAlign w:val="center"/>
        </w:tcPr>
        <w:p w14:paraId="2A9E8FA0" w14:textId="77777777" w:rsidR="00785D64" w:rsidRDefault="00785D64" w:rsidP="00C2282E">
          <w:pPr>
            <w:pStyle w:val="Encabezado"/>
            <w:tabs>
              <w:tab w:val="clear" w:pos="4252"/>
              <w:tab w:val="clear" w:pos="8504"/>
            </w:tabs>
            <w:jc w:val="center"/>
            <w:rPr>
              <w:bCs/>
            </w:rPr>
          </w:pPr>
          <w:r>
            <w:rPr>
              <w:b/>
              <w:bCs/>
            </w:rPr>
            <w:t>Edición:</w:t>
          </w:r>
          <w:r>
            <w:t xml:space="preserve"> </w:t>
          </w:r>
        </w:p>
      </w:tc>
    </w:tr>
  </w:tbl>
  <w:p w14:paraId="22C84801" w14:textId="77777777" w:rsidR="00785D64" w:rsidRDefault="00C64D28">
    <w:pPr>
      <w:pStyle w:val="Encabezado"/>
    </w:pPr>
    <w:r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F9F9F0" wp14:editId="64F64892">
              <wp:simplePos x="0" y="0"/>
              <wp:positionH relativeFrom="column">
                <wp:posOffset>457200</wp:posOffset>
              </wp:positionH>
              <wp:positionV relativeFrom="paragraph">
                <wp:posOffset>187960</wp:posOffset>
              </wp:positionV>
              <wp:extent cx="6172200" cy="7111365"/>
              <wp:effectExtent l="0" t="0" r="12700" b="15875"/>
              <wp:wrapNone/>
              <wp:docPr id="8" name="Group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111365"/>
                        <a:chOff x="1440" y="4079"/>
                        <a:chExt cx="9720" cy="11199"/>
                      </a:xfrm>
                    </wpg:grpSpPr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440" y="4079"/>
                          <a:ext cx="0" cy="11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160" y="4079"/>
                          <a:ext cx="0" cy="11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440" y="4079"/>
                          <a:ext cx="9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440" y="15278"/>
                          <a:ext cx="9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BDAA5E" id="Group 88" o:spid="_x0000_s1026" style="position:absolute;margin-left:36pt;margin-top:14.8pt;width:486pt;height:559.95pt;z-index:251658240" coordorigin="1440,4079" coordsize="9720,111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">
              <v:line id="Line 84" o:spid="_x0000_s1027" style="position:absolute;visibility:visible;mso-wrap-style:square" from="1440,4079" to="1440,15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Fn+sUAAADaAAAADwAAAGRycy9kb3ducmV2LnhtbESPQWvCQBSE7wX/w/KEXkQ39SBNdBUR&#10;BA+WGvUHPLPPbDT7Nma3mvbXd4VCj8PMfMPMFp2txZ1aXzlW8DZKQBAXTldcKjge1sN3ED4ga6wd&#10;k4Jv8rCY915mmGn34Jzu+1CKCGGfoQITQpNJ6QtDFv3INcTRO7vWYoiyLaVu8RHhtpbjJJlIixXH&#10;BYMNrQwV1/2XVbD7OVwm6fJ2uuSDZrBZbdPP3Hwo9drvllMQgbrwH/5rb7SCFJ5X4g2Q8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/Fn+sUAAADaAAAADwAAAAAAAAAA&#10;AAAAAAChAgAAZHJzL2Rvd25yZXYueG1sUEsFBgAAAAAEAAQA+QAAAJMDAAAAAA==&#10;">
                <v:shadow opacity="49150f"/>
              </v:line>
              <v:line id="Line 85" o:spid="_x0000_s1028" style="position:absolute;visibility:visible;mso-wrap-style:square" from="11160,4079" to="11160,15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TMOcYAAADbAAAADwAAAGRycy9kb3ducmV2LnhtbESPQW/CMAyF75P2HyJP2gWNlB3QKASE&#10;kCZx2LQV9gNMY5pC43RNgI5fjw+TuNl6z+99ni1636gzdbEObGA0zEARl8HWXBn42b6/vIGKCdli&#10;E5gM/FGExfzxYYa5DRcu6LxJlZIQjjkacCm1udaxdOQxDkNLLNo+dB6TrF2lbYcXCfeNfs2ysfZY&#10;szQ4bGnlqDxuTt7A93V7GE+Wv7tDMWgH69XH5Ktwn8Y8P/XLKahEfbqb/6/XVvCFXn6RAfT8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0zDnGAAAA2wAAAA8AAAAAAAAA&#10;AAAAAAAAoQIAAGRycy9kb3ducmV2LnhtbFBLBQYAAAAABAAEAPkAAACUAwAAAAA=&#10;">
                <v:shadow opacity="49150f"/>
              </v:line>
              <v:line id="Line 86" o:spid="_x0000_s1029" style="position:absolute;visibility:visible;mso-wrap-style:square" from="1440,4079" to="11160,40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hposMAAADbAAAADwAAAGRycy9kb3ducmV2LnhtbERPzYrCMBC+C75DGGEvoqkeRKtRRFjw&#10;4LJb9QHGZmyqzaQ2We3u028WBG/z8f3OYtXaStyp8aVjBaNhAoI4d7rkQsHx8D6YgvABWWPlmBT8&#10;kIfVsttZYKrdgzO670MhYgj7FBWYEOpUSp8bsuiHriaO3Nk1FkOETSF1g48Ybis5TpKJtFhybDBY&#10;08ZQft1/WwVfv4fLZLa+nS5Zv+5vN7vZZ2Y+lHrrtes5iEBteImf7q2O80fw/0s8QC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j4aaLDAAAA2wAAAA8AAAAAAAAAAAAA&#10;AAAAoQIAAGRycy9kb3ducmV2LnhtbFBLBQYAAAAABAAEAPkAAACRAwAAAAA=&#10;">
                <v:shadow opacity="49150f"/>
              </v:line>
              <v:line id="Line 87" o:spid="_x0000_s1030" style="position:absolute;visibility:visible;mso-wrap-style:square" from="1440,15278" to="11160,152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r31cMAAADbAAAADwAAAGRycy9kb3ducmV2LnhtbERPzYrCMBC+C75DGGEvoul6EK1GEWHB&#10;g8tu1QcYm7GpNpPaRO3u028WBG/z8f3OfNnaStyp8aVjBe/DBARx7nTJhYLD/mMwAeEDssbKMSn4&#10;IQ/LRbczx1S7B2d034VCxBD2KSowIdSplD43ZNEPXU0cuZNrLIYIm0LqBh8x3FZylCRjabHk2GCw&#10;prWh/LK7WQXfv/vzeLq6Hs9Zv+5v1tvpV2Y+lXrrtasZiEBteImf7o2O80fw/0s8QC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gq99XDAAAA2wAAAA8AAAAAAAAAAAAA&#10;AAAAoQIAAGRycy9kb3ducmV2LnhtbFBLBQYAAAAABAAEAPkAAACRAwAAAAA=&#10;">
                <v:shadow opacity="49150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802A1" w14:textId="77777777" w:rsidR="00785D64" w:rsidRDefault="00785D64" w:rsidP="00765C87">
    <w:pPr>
      <w:pStyle w:val="Encabezado"/>
      <w:tabs>
        <w:tab w:val="clear" w:pos="4252"/>
        <w:tab w:val="clear" w:pos="8504"/>
      </w:tabs>
      <w:rPr>
        <w:color w:val="333399"/>
        <w:sz w:val="16"/>
      </w:rPr>
    </w:pPr>
  </w:p>
  <w:p w14:paraId="27B9CD6E" w14:textId="77777777" w:rsidR="00785D64" w:rsidRDefault="00785D64" w:rsidP="00765C87">
    <w:pPr>
      <w:pStyle w:val="Encabezado"/>
      <w:tabs>
        <w:tab w:val="clear" w:pos="4252"/>
        <w:tab w:val="clear" w:pos="8504"/>
      </w:tabs>
      <w:rPr>
        <w:color w:val="333399"/>
        <w:sz w:val="16"/>
      </w:rPr>
    </w:pPr>
  </w:p>
  <w:p w14:paraId="1E0AC0DE" w14:textId="77777777" w:rsidR="00785D64" w:rsidRDefault="00785D64" w:rsidP="00765C87">
    <w:pPr>
      <w:pStyle w:val="Encabezado"/>
      <w:tabs>
        <w:tab w:val="clear" w:pos="4252"/>
        <w:tab w:val="clear" w:pos="8504"/>
      </w:tabs>
      <w:rPr>
        <w:color w:val="333399"/>
        <w:sz w:val="16"/>
      </w:rPr>
    </w:pPr>
  </w:p>
  <w:p w14:paraId="1D95B834" w14:textId="77777777" w:rsidR="00785D64" w:rsidRDefault="00785D64" w:rsidP="00765C87">
    <w:pPr>
      <w:pStyle w:val="Encabezado"/>
      <w:tabs>
        <w:tab w:val="clear" w:pos="4252"/>
        <w:tab w:val="clear" w:pos="8504"/>
      </w:tabs>
      <w:rPr>
        <w:color w:val="333399"/>
        <w:sz w:val="16"/>
      </w:rPr>
    </w:pPr>
  </w:p>
  <w:p w14:paraId="13C8552C" w14:textId="77777777" w:rsidR="00785D64" w:rsidRDefault="00785D64" w:rsidP="00765C87">
    <w:pPr>
      <w:pStyle w:val="Encabezado"/>
      <w:tabs>
        <w:tab w:val="clear" w:pos="4252"/>
        <w:tab w:val="clear" w:pos="8504"/>
      </w:tabs>
      <w:rPr>
        <w:color w:val="333399"/>
        <w:sz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F246E" w14:textId="77777777" w:rsidR="00785D64" w:rsidRDefault="00785D64">
    <w:pPr>
      <w:pStyle w:val="Encabezado"/>
    </w:pPr>
  </w:p>
  <w:p w14:paraId="1F455832" w14:textId="77777777" w:rsidR="00785D64" w:rsidRDefault="00785D64">
    <w:pPr>
      <w:pStyle w:val="Encabezado"/>
    </w:pPr>
  </w:p>
  <w:p w14:paraId="42552D89" w14:textId="77777777" w:rsidR="00785D64" w:rsidRDefault="00785D64">
    <w:pPr>
      <w:pStyle w:val="Encabezado"/>
    </w:pPr>
  </w:p>
  <w:p w14:paraId="58C0C386" w14:textId="77777777" w:rsidR="00785D64" w:rsidRDefault="00785D64">
    <w:pPr>
      <w:pStyle w:val="Encabezado"/>
    </w:pPr>
  </w:p>
  <w:p w14:paraId="7619D4F3" w14:textId="77777777" w:rsidR="00785D64" w:rsidRDefault="00785D64">
    <w:pPr>
      <w:pStyle w:val="Encabezado"/>
    </w:pPr>
  </w:p>
  <w:p w14:paraId="580B7659" w14:textId="77777777" w:rsidR="00785D64" w:rsidRDefault="00785D64">
    <w:pPr>
      <w:pStyle w:val="Encabezado"/>
    </w:pPr>
  </w:p>
  <w:p w14:paraId="4AC808C7" w14:textId="77777777" w:rsidR="00785D64" w:rsidRDefault="00785D6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BD14980_"/>
      </v:shape>
    </w:pict>
  </w:numPicBullet>
  <w:abstractNum w:abstractNumId="0">
    <w:nsid w:val="04600A3C"/>
    <w:multiLevelType w:val="hybridMultilevel"/>
    <w:tmpl w:val="AE4C0700"/>
    <w:lvl w:ilvl="0" w:tplc="0C0A0005">
      <w:start w:val="1"/>
      <w:numFmt w:val="bullet"/>
      <w:lvlText w:val=""/>
      <w:lvlJc w:val="left"/>
      <w:pPr>
        <w:tabs>
          <w:tab w:val="num" w:pos="470"/>
        </w:tabs>
        <w:ind w:left="47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">
    <w:nsid w:val="11550D5D"/>
    <w:multiLevelType w:val="hybridMultilevel"/>
    <w:tmpl w:val="C7FEDD78"/>
    <w:lvl w:ilvl="0" w:tplc="DD28E2DA">
      <w:start w:val="1"/>
      <w:numFmt w:val="bullet"/>
      <w:lvlText w:val=""/>
      <w:lvlPicBulletId w:val="0"/>
      <w:lvlJc w:val="left"/>
      <w:pPr>
        <w:tabs>
          <w:tab w:val="num" w:pos="470"/>
        </w:tabs>
        <w:ind w:left="47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">
    <w:nsid w:val="138D4A35"/>
    <w:multiLevelType w:val="hybridMultilevel"/>
    <w:tmpl w:val="3904ADE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17D5E"/>
    <w:multiLevelType w:val="hybridMultilevel"/>
    <w:tmpl w:val="9CAAA164"/>
    <w:lvl w:ilvl="0" w:tplc="0C0A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4">
    <w:nsid w:val="1A6244F4"/>
    <w:multiLevelType w:val="hybridMultilevel"/>
    <w:tmpl w:val="167C0F38"/>
    <w:lvl w:ilvl="0" w:tplc="0C0A000F">
      <w:start w:val="1"/>
      <w:numFmt w:val="decimal"/>
      <w:lvlText w:val="%1."/>
      <w:lvlJc w:val="left"/>
      <w:pPr>
        <w:tabs>
          <w:tab w:val="num" w:pos="1370"/>
        </w:tabs>
        <w:ind w:left="137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90"/>
        </w:tabs>
        <w:ind w:left="20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10"/>
        </w:tabs>
        <w:ind w:left="28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30"/>
        </w:tabs>
        <w:ind w:left="35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50"/>
        </w:tabs>
        <w:ind w:left="42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70"/>
        </w:tabs>
        <w:ind w:left="49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90"/>
        </w:tabs>
        <w:ind w:left="56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10"/>
        </w:tabs>
        <w:ind w:left="64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30"/>
        </w:tabs>
        <w:ind w:left="7130" w:hanging="180"/>
      </w:pPr>
    </w:lvl>
  </w:abstractNum>
  <w:abstractNum w:abstractNumId="5">
    <w:nsid w:val="1B6D6536"/>
    <w:multiLevelType w:val="hybridMultilevel"/>
    <w:tmpl w:val="167C0F38"/>
    <w:lvl w:ilvl="0" w:tplc="0C0A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50"/>
        </w:tabs>
        <w:ind w:left="245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70"/>
        </w:tabs>
        <w:ind w:left="317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90"/>
        </w:tabs>
        <w:ind w:left="38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10"/>
        </w:tabs>
        <w:ind w:left="46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30"/>
        </w:tabs>
        <w:ind w:left="53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50"/>
        </w:tabs>
        <w:ind w:left="60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70"/>
        </w:tabs>
        <w:ind w:left="67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90"/>
        </w:tabs>
        <w:ind w:left="7490" w:hanging="180"/>
      </w:pPr>
    </w:lvl>
  </w:abstractNum>
  <w:abstractNum w:abstractNumId="6">
    <w:nsid w:val="25DB0A64"/>
    <w:multiLevelType w:val="hybridMultilevel"/>
    <w:tmpl w:val="A83A39F2"/>
    <w:lvl w:ilvl="0" w:tplc="1604FE1C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39"/>
        </w:tabs>
        <w:ind w:left="73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9"/>
        </w:tabs>
        <w:ind w:left="145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9"/>
        </w:tabs>
        <w:ind w:left="217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9"/>
        </w:tabs>
        <w:ind w:left="289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9"/>
        </w:tabs>
        <w:ind w:left="361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9"/>
        </w:tabs>
        <w:ind w:left="433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9"/>
        </w:tabs>
        <w:ind w:left="505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9"/>
        </w:tabs>
        <w:ind w:left="5779" w:hanging="180"/>
      </w:pPr>
    </w:lvl>
  </w:abstractNum>
  <w:abstractNum w:abstractNumId="7">
    <w:nsid w:val="25FE37C4"/>
    <w:multiLevelType w:val="hybridMultilevel"/>
    <w:tmpl w:val="3904ADE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3E2FC3"/>
    <w:multiLevelType w:val="multilevel"/>
    <w:tmpl w:val="E6106F5A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9">
    <w:nsid w:val="275405E8"/>
    <w:multiLevelType w:val="multilevel"/>
    <w:tmpl w:val="F89C3C1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F383655"/>
    <w:multiLevelType w:val="hybridMultilevel"/>
    <w:tmpl w:val="3F5C186C"/>
    <w:lvl w:ilvl="0" w:tplc="2BB075A6">
      <w:start w:val="1"/>
      <w:numFmt w:val="lowerLetter"/>
      <w:lvlText w:val="%1."/>
      <w:lvlJc w:val="left"/>
      <w:pPr>
        <w:tabs>
          <w:tab w:val="num" w:pos="1370"/>
        </w:tabs>
        <w:ind w:left="1370" w:hanging="360"/>
      </w:pPr>
      <w:rPr>
        <w:rFonts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2090"/>
        </w:tabs>
        <w:ind w:left="209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10"/>
        </w:tabs>
        <w:ind w:left="281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30"/>
        </w:tabs>
        <w:ind w:left="353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50"/>
        </w:tabs>
        <w:ind w:left="42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70"/>
        </w:tabs>
        <w:ind w:left="49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90"/>
        </w:tabs>
        <w:ind w:left="56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10"/>
        </w:tabs>
        <w:ind w:left="64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30"/>
        </w:tabs>
        <w:ind w:left="7130" w:hanging="180"/>
      </w:pPr>
    </w:lvl>
  </w:abstractNum>
  <w:abstractNum w:abstractNumId="11">
    <w:nsid w:val="2FC44172"/>
    <w:multiLevelType w:val="hybridMultilevel"/>
    <w:tmpl w:val="0748C9C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8217AA"/>
    <w:multiLevelType w:val="hybridMultilevel"/>
    <w:tmpl w:val="0748C9C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DF7F61"/>
    <w:multiLevelType w:val="hybridMultilevel"/>
    <w:tmpl w:val="0026F4DC"/>
    <w:lvl w:ilvl="0" w:tplc="0C0A0005">
      <w:start w:val="1"/>
      <w:numFmt w:val="bullet"/>
      <w:lvlText w:val=""/>
      <w:lvlJc w:val="left"/>
      <w:pPr>
        <w:tabs>
          <w:tab w:val="num" w:pos="1550"/>
        </w:tabs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70"/>
        </w:tabs>
        <w:ind w:left="22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90"/>
        </w:tabs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10"/>
        </w:tabs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30"/>
        </w:tabs>
        <w:ind w:left="44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50"/>
        </w:tabs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70"/>
        </w:tabs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90"/>
        </w:tabs>
        <w:ind w:left="65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10"/>
        </w:tabs>
        <w:ind w:left="7310" w:hanging="360"/>
      </w:pPr>
      <w:rPr>
        <w:rFonts w:ascii="Wingdings" w:hAnsi="Wingdings" w:hint="default"/>
      </w:rPr>
    </w:lvl>
  </w:abstractNum>
  <w:abstractNum w:abstractNumId="14">
    <w:nsid w:val="3A551ADD"/>
    <w:multiLevelType w:val="hybridMultilevel"/>
    <w:tmpl w:val="D08037BA"/>
    <w:lvl w:ilvl="0" w:tplc="D550F88C">
      <w:start w:val="6"/>
      <w:numFmt w:val="decimal"/>
      <w:lvlText w:val="%1."/>
      <w:lvlJc w:val="left"/>
      <w:pPr>
        <w:tabs>
          <w:tab w:val="num" w:pos="830"/>
        </w:tabs>
        <w:ind w:left="830" w:hanging="54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</w:lvl>
  </w:abstractNum>
  <w:abstractNum w:abstractNumId="15">
    <w:nsid w:val="3DDC660E"/>
    <w:multiLevelType w:val="hybridMultilevel"/>
    <w:tmpl w:val="0748C9C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4AF306D"/>
    <w:multiLevelType w:val="hybridMultilevel"/>
    <w:tmpl w:val="0748C9C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6A0DEB"/>
    <w:multiLevelType w:val="hybridMultilevel"/>
    <w:tmpl w:val="6952F3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4011E6"/>
    <w:multiLevelType w:val="hybridMultilevel"/>
    <w:tmpl w:val="0748C9CE"/>
    <w:lvl w:ilvl="0" w:tplc="C7CEADAE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9">
    <w:nsid w:val="49767136"/>
    <w:multiLevelType w:val="multilevel"/>
    <w:tmpl w:val="C7FEDD78"/>
    <w:lvl w:ilvl="0">
      <w:start w:val="1"/>
      <w:numFmt w:val="bullet"/>
      <w:lvlText w:val=""/>
      <w:lvlPicBulletId w:val="0"/>
      <w:lvlJc w:val="left"/>
      <w:pPr>
        <w:tabs>
          <w:tab w:val="num" w:pos="470"/>
        </w:tabs>
        <w:ind w:left="4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0">
    <w:nsid w:val="576F1178"/>
    <w:multiLevelType w:val="hybridMultilevel"/>
    <w:tmpl w:val="93187EAC"/>
    <w:lvl w:ilvl="0" w:tplc="0C0A000F">
      <w:start w:val="1"/>
      <w:numFmt w:val="decimal"/>
      <w:lvlText w:val="%1."/>
      <w:lvlJc w:val="left"/>
      <w:pPr>
        <w:tabs>
          <w:tab w:val="num" w:pos="1010"/>
        </w:tabs>
        <w:ind w:left="1010" w:hanging="360"/>
      </w:pPr>
    </w:lvl>
    <w:lvl w:ilvl="1" w:tplc="0C0A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450"/>
        </w:tabs>
        <w:ind w:left="24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70"/>
        </w:tabs>
        <w:ind w:left="31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90"/>
        </w:tabs>
        <w:ind w:left="38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10"/>
        </w:tabs>
        <w:ind w:left="46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30"/>
        </w:tabs>
        <w:ind w:left="53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50"/>
        </w:tabs>
        <w:ind w:left="60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70"/>
        </w:tabs>
        <w:ind w:left="6770" w:hanging="180"/>
      </w:pPr>
    </w:lvl>
  </w:abstractNum>
  <w:abstractNum w:abstractNumId="21">
    <w:nsid w:val="5806334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2D06E6"/>
    <w:multiLevelType w:val="hybridMultilevel"/>
    <w:tmpl w:val="96223B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B52CE8"/>
    <w:multiLevelType w:val="hybridMultilevel"/>
    <w:tmpl w:val="DF06A800"/>
    <w:lvl w:ilvl="0" w:tplc="0C0A0005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10"/>
        </w:tabs>
        <w:ind w:left="28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30"/>
        </w:tabs>
        <w:ind w:left="35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50"/>
        </w:tabs>
        <w:ind w:left="42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70"/>
        </w:tabs>
        <w:ind w:left="49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690"/>
        </w:tabs>
        <w:ind w:left="56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10"/>
        </w:tabs>
        <w:ind w:left="64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30"/>
        </w:tabs>
        <w:ind w:left="71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50"/>
        </w:tabs>
        <w:ind w:left="7850" w:hanging="360"/>
      </w:pPr>
      <w:rPr>
        <w:rFonts w:ascii="Wingdings" w:hAnsi="Wingdings" w:hint="default"/>
      </w:rPr>
    </w:lvl>
  </w:abstractNum>
  <w:abstractNum w:abstractNumId="24">
    <w:nsid w:val="60B66657"/>
    <w:multiLevelType w:val="hybridMultilevel"/>
    <w:tmpl w:val="AB3A76D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3C0435"/>
    <w:multiLevelType w:val="hybridMultilevel"/>
    <w:tmpl w:val="0BC62D1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3D003B"/>
    <w:multiLevelType w:val="hybridMultilevel"/>
    <w:tmpl w:val="3F5C186C"/>
    <w:lvl w:ilvl="0" w:tplc="0C0A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C0A000F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7">
    <w:nsid w:val="7B9A191A"/>
    <w:multiLevelType w:val="hybridMultilevel"/>
    <w:tmpl w:val="C0F89F12"/>
    <w:lvl w:ilvl="0" w:tplc="BAFE57C6">
      <w:start w:val="5"/>
      <w:numFmt w:val="decimal"/>
      <w:lvlText w:val="%1."/>
      <w:lvlJc w:val="left"/>
      <w:pPr>
        <w:tabs>
          <w:tab w:val="num" w:pos="650"/>
        </w:tabs>
        <w:ind w:left="6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</w:lvl>
  </w:abstractNum>
  <w:abstractNum w:abstractNumId="28">
    <w:nsid w:val="7EC53195"/>
    <w:multiLevelType w:val="hybridMultilevel"/>
    <w:tmpl w:val="97EA6190"/>
    <w:lvl w:ilvl="0" w:tplc="00AAB178">
      <w:start w:val="1"/>
      <w:numFmt w:val="lowerLetter"/>
      <w:lvlText w:val="%1."/>
      <w:lvlJc w:val="left"/>
      <w:pPr>
        <w:tabs>
          <w:tab w:val="num" w:pos="2477"/>
        </w:tabs>
        <w:ind w:left="2477" w:hanging="360"/>
      </w:pPr>
      <w:rPr>
        <w:rFonts w:hint="default"/>
        <w:b w:val="0"/>
        <w:i w:val="0"/>
        <w:cap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24"/>
  </w:num>
  <w:num w:numId="4">
    <w:abstractNumId w:val="12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18"/>
  </w:num>
  <w:num w:numId="10">
    <w:abstractNumId w:val="15"/>
  </w:num>
  <w:num w:numId="11">
    <w:abstractNumId w:val="8"/>
  </w:num>
  <w:num w:numId="12">
    <w:abstractNumId w:val="20"/>
  </w:num>
  <w:num w:numId="13">
    <w:abstractNumId w:val="23"/>
  </w:num>
  <w:num w:numId="14">
    <w:abstractNumId w:val="10"/>
  </w:num>
  <w:num w:numId="15">
    <w:abstractNumId w:val="3"/>
  </w:num>
  <w:num w:numId="16">
    <w:abstractNumId w:val="26"/>
  </w:num>
  <w:num w:numId="17">
    <w:abstractNumId w:val="4"/>
  </w:num>
  <w:num w:numId="18">
    <w:abstractNumId w:val="5"/>
  </w:num>
  <w:num w:numId="19">
    <w:abstractNumId w:val="1"/>
  </w:num>
  <w:num w:numId="20">
    <w:abstractNumId w:val="19"/>
  </w:num>
  <w:num w:numId="21">
    <w:abstractNumId w:val="0"/>
  </w:num>
  <w:num w:numId="22">
    <w:abstractNumId w:val="17"/>
  </w:num>
  <w:num w:numId="23">
    <w:abstractNumId w:val="11"/>
  </w:num>
  <w:num w:numId="24">
    <w:abstractNumId w:val="21"/>
  </w:num>
  <w:num w:numId="25">
    <w:abstractNumId w:val="13"/>
  </w:num>
  <w:num w:numId="26">
    <w:abstractNumId w:val="14"/>
  </w:num>
  <w:num w:numId="27">
    <w:abstractNumId w:val="9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33"/>
    <w:rsid w:val="00042923"/>
    <w:rsid w:val="0010095D"/>
    <w:rsid w:val="00124327"/>
    <w:rsid w:val="001B69E9"/>
    <w:rsid w:val="00485F33"/>
    <w:rsid w:val="004C1C60"/>
    <w:rsid w:val="004D4F3E"/>
    <w:rsid w:val="005477F8"/>
    <w:rsid w:val="006C179D"/>
    <w:rsid w:val="00700F0B"/>
    <w:rsid w:val="00765C87"/>
    <w:rsid w:val="00785D64"/>
    <w:rsid w:val="008A0950"/>
    <w:rsid w:val="008A7755"/>
    <w:rsid w:val="008C0BD4"/>
    <w:rsid w:val="00A830E7"/>
    <w:rsid w:val="00A86A94"/>
    <w:rsid w:val="00AA7DB2"/>
    <w:rsid w:val="00BA557D"/>
    <w:rsid w:val="00C2282E"/>
    <w:rsid w:val="00C64D28"/>
    <w:rsid w:val="00C85655"/>
    <w:rsid w:val="00CB7D76"/>
    <w:rsid w:val="00D31EAC"/>
    <w:rsid w:val="00D96A47"/>
    <w:rsid w:val="00DB7294"/>
    <w:rsid w:val="00DC2B8C"/>
    <w:rsid w:val="00E31455"/>
    <w:rsid w:val="00E665EC"/>
    <w:rsid w:val="00EC0ED8"/>
    <w:rsid w:val="00EC73AA"/>
    <w:rsid w:val="00EF333A"/>
    <w:rsid w:val="00EF5C26"/>
    <w:rsid w:val="00F02A5B"/>
    <w:rsid w:val="00F1166C"/>
    <w:rsid w:val="00F9522D"/>
    <w:rsid w:val="00F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hadow color="gray" opacity="1" offset="2pt,2pt"/>
    </o:shapedefaults>
    <o:shapelayout v:ext="edit">
      <o:idmap v:ext="edit" data="1"/>
    </o:shapelayout>
  </w:shapeDefaults>
  <w:decimalSymbol w:val=","/>
  <w:listSeparator w:val=";"/>
  <w14:docId w14:val="76F01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C1C60"/>
    <w:rPr>
      <w:rFonts w:ascii="Arial" w:hAnsi="Arial" w:cs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4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0000FF"/>
      <w:sz w:val="1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uiPriority w:val="1"/>
    <w:qFormat/>
    <w:pPr>
      <w:jc w:val="both"/>
    </w:pPr>
    <w:rPr>
      <w:sz w:val="16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z w:val="18"/>
    </w:rPr>
  </w:style>
  <w:style w:type="table" w:styleId="Tablaconcuadrcula">
    <w:name w:val="Table Grid"/>
    <w:basedOn w:val="Tablanormal"/>
    <w:rsid w:val="00F11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64D2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64D28"/>
    <w:pPr>
      <w:widowControl w:val="0"/>
      <w:autoSpaceDE w:val="0"/>
      <w:autoSpaceDN w:val="0"/>
      <w:spacing w:before="137"/>
      <w:ind w:left="177"/>
    </w:pPr>
    <w:rPr>
      <w:rFonts w:ascii="Times New Roman" w:hAnsi="Times New Roman" w:cs="Times New Roman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ismiguelbrismonzon/Documents/Polici&#769;a/PROTOCOLOS/FUENLABRADA/Plantillas%20de%20Documentos/MODELO%20PROCEDIMIEN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PROCEDIMIENTO.dot</Template>
  <TotalTime>6</TotalTime>
  <Pages>4</Pages>
  <Words>68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Policia Local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lmbris110@gmail.com</dc:creator>
  <cp:keywords/>
  <dc:description/>
  <cp:lastModifiedBy>lmbris110@gmail.com</cp:lastModifiedBy>
  <cp:revision>1</cp:revision>
  <cp:lastPrinted>2004-11-05T07:01:00Z</cp:lastPrinted>
  <dcterms:created xsi:type="dcterms:W3CDTF">2017-11-19T09:15:00Z</dcterms:created>
  <dcterms:modified xsi:type="dcterms:W3CDTF">2017-11-19T10:10:00Z</dcterms:modified>
</cp:coreProperties>
</file>