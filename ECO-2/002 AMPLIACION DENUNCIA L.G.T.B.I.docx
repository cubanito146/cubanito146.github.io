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D1824" w14:textId="77777777" w:rsidR="00282063" w:rsidRDefault="00282063">
      <w:pPr>
        <w:pStyle w:val="Ttulo"/>
        <w:jc w:val="left"/>
      </w:pPr>
    </w:p>
    <w:p w14:paraId="1C63C8FD" w14:textId="77777777" w:rsidR="001753B0" w:rsidRPr="001753B0" w:rsidRDefault="00466D74" w:rsidP="001753B0">
      <w:pPr>
        <w:ind w:left="-426"/>
        <w:jc w:val="center"/>
        <w:rPr>
          <w:b/>
          <w:sz w:val="24"/>
        </w:rPr>
      </w:pPr>
      <w:r>
        <w:rPr>
          <w:b/>
          <w:sz w:val="24"/>
        </w:rPr>
        <w:t>AMPLIACIÓN ACTA DE DENUNCIA LEY 3/2016 DE PROTECCIÓN INTEGRAL CONTRA LA LGTNIFOBIA Y LA DISCRIMINACIÓN POR RAZÓN DE ORIENTACIÓN E IDENTIDAD SEXUAL DE LA COMUNIDAD DE MADRID</w:t>
      </w:r>
    </w:p>
    <w:p w14:paraId="3B225652" w14:textId="77777777" w:rsidR="001753B0" w:rsidRDefault="001753B0" w:rsidP="00630842">
      <w:pPr>
        <w:ind w:left="-426"/>
        <w:jc w:val="both"/>
        <w:rPr>
          <w:sz w:val="24"/>
        </w:rPr>
      </w:pPr>
    </w:p>
    <w:p w14:paraId="2F565B69" w14:textId="77777777" w:rsidR="006769EC" w:rsidRDefault="008C0097" w:rsidP="00630842">
      <w:pPr>
        <w:ind w:left="-426"/>
        <w:jc w:val="both"/>
        <w:rPr>
          <w:sz w:val="24"/>
        </w:rPr>
      </w:pPr>
      <w:r>
        <w:rPr>
          <w:sz w:val="24"/>
        </w:rPr>
        <w:t>En Leganés (Madrid), siendo las * horas</w:t>
      </w:r>
      <w:r>
        <w:rPr>
          <w:spacing w:val="-2"/>
          <w:sz w:val="24"/>
          <w:lang w:val="es-ES_tradnl"/>
        </w:rPr>
        <w:t xml:space="preserve"> del día </w:t>
      </w:r>
      <w:bookmarkStart w:id="0" w:name="FechaDiaLargo"/>
      <w:r w:rsidR="00BD3CA4">
        <w:rPr>
          <w:spacing w:val="-2"/>
          <w:sz w:val="24"/>
          <w:lang w:val="es-ES_tradnl"/>
        </w:rPr>
        <w:t>*</w:t>
      </w:r>
      <w:bookmarkEnd w:id="0"/>
      <w:r>
        <w:rPr>
          <w:spacing w:val="-2"/>
          <w:sz w:val="24"/>
          <w:lang w:val="es-ES_tradnl"/>
        </w:rPr>
        <w:t>,</w:t>
      </w:r>
      <w:r w:rsidR="001753B0">
        <w:rPr>
          <w:spacing w:val="-2"/>
          <w:sz w:val="24"/>
          <w:lang w:val="es-ES_tradnl"/>
        </w:rPr>
        <w:t xml:space="preserve"> y </w:t>
      </w:r>
      <w:r>
        <w:rPr>
          <w:spacing w:val="-2"/>
          <w:sz w:val="24"/>
          <w:lang w:val="es-ES_tradnl"/>
        </w:rPr>
        <w:t xml:space="preserve"> ante </w:t>
      </w:r>
      <w:r w:rsidR="001753B0">
        <w:rPr>
          <w:spacing w:val="-2"/>
          <w:sz w:val="24"/>
          <w:lang w:val="es-ES_tradnl"/>
        </w:rPr>
        <w:t xml:space="preserve">  los agentes de </w:t>
      </w:r>
      <w:r>
        <w:rPr>
          <w:sz w:val="24"/>
        </w:rPr>
        <w:t xml:space="preserve"> Policía</w:t>
      </w:r>
      <w:r w:rsidR="001753B0">
        <w:rPr>
          <w:sz w:val="24"/>
        </w:rPr>
        <w:t xml:space="preserve"> Local de Leganés con </w:t>
      </w:r>
      <w:r>
        <w:rPr>
          <w:snapToGrid w:val="0"/>
          <w:sz w:val="24"/>
        </w:rPr>
        <w:t xml:space="preserve"> los números de carnés profesionales abajo indicados</w:t>
      </w:r>
      <w:r>
        <w:rPr>
          <w:sz w:val="24"/>
        </w:rPr>
        <w:t>,</w:t>
      </w:r>
      <w:r>
        <w:rPr>
          <w:spacing w:val="-2"/>
          <w:sz w:val="24"/>
          <w:lang w:val="es-ES_tradnl"/>
        </w:rPr>
        <w:t xml:space="preserve">  </w:t>
      </w:r>
      <w:r w:rsidR="001753B0">
        <w:rPr>
          <w:spacing w:val="-2"/>
          <w:sz w:val="24"/>
          <w:lang w:val="es-ES_tradnl"/>
        </w:rPr>
        <w:t>se persona</w:t>
      </w:r>
      <w:r>
        <w:rPr>
          <w:sz w:val="24"/>
        </w:rPr>
        <w:t xml:space="preserve"> </w:t>
      </w:r>
      <w:r w:rsidR="00BD3CA4">
        <w:rPr>
          <w:sz w:val="24"/>
        </w:rPr>
        <w:t>Don *</w:t>
      </w:r>
      <w:r>
        <w:rPr>
          <w:sz w:val="24"/>
        </w:rPr>
        <w:t xml:space="preserve"> con DNI/NIE </w:t>
      </w:r>
      <w:r w:rsidR="00BD3CA4">
        <w:rPr>
          <w:sz w:val="24"/>
        </w:rPr>
        <w:t>*</w:t>
      </w:r>
      <w:r>
        <w:rPr>
          <w:sz w:val="24"/>
        </w:rPr>
        <w:t xml:space="preserve">, nacido en * (*), el día */*/*, hijo de * y de *, con domicilio </w:t>
      </w:r>
      <w:r w:rsidR="006769EC">
        <w:rPr>
          <w:sz w:val="24"/>
        </w:rPr>
        <w:t xml:space="preserve"> a efectos de notificación </w:t>
      </w:r>
      <w:r>
        <w:rPr>
          <w:sz w:val="24"/>
        </w:rPr>
        <w:t xml:space="preserve">en </w:t>
      </w:r>
      <w:bookmarkStart w:id="1" w:name="DireccionInt"/>
      <w:r w:rsidR="00BD3CA4">
        <w:rPr>
          <w:sz w:val="24"/>
        </w:rPr>
        <w:t>*</w:t>
      </w:r>
      <w:bookmarkEnd w:id="1"/>
      <w:r>
        <w:rPr>
          <w:color w:val="0000FF"/>
          <w:sz w:val="24"/>
        </w:rPr>
        <w:t xml:space="preserve"> </w:t>
      </w:r>
      <w:r>
        <w:rPr>
          <w:color w:val="000000"/>
          <w:sz w:val="24"/>
        </w:rPr>
        <w:t>de</w:t>
      </w:r>
      <w:r>
        <w:rPr>
          <w:color w:val="0000FF"/>
          <w:sz w:val="24"/>
        </w:rPr>
        <w:t xml:space="preserve"> </w:t>
      </w:r>
      <w:r>
        <w:rPr>
          <w:sz w:val="24"/>
        </w:rPr>
        <w:t xml:space="preserve"> </w:t>
      </w:r>
      <w:bookmarkStart w:id="2" w:name="PoblacionInt"/>
      <w:r w:rsidR="00BD3CA4">
        <w:rPr>
          <w:sz w:val="24"/>
        </w:rPr>
        <w:t>*</w:t>
      </w:r>
      <w:bookmarkEnd w:id="2"/>
      <w:r>
        <w:rPr>
          <w:color w:val="0000FF"/>
          <w:sz w:val="24"/>
        </w:rPr>
        <w:t xml:space="preserve"> </w:t>
      </w:r>
      <w:r>
        <w:rPr>
          <w:sz w:val="24"/>
        </w:rPr>
        <w:t xml:space="preserve">, </w:t>
      </w:r>
      <w:r w:rsidR="00BD3CA4">
        <w:rPr>
          <w:sz w:val="24"/>
        </w:rPr>
        <w:t>*</w:t>
      </w:r>
      <w:r>
        <w:rPr>
          <w:color w:val="0000FF"/>
          <w:sz w:val="24"/>
        </w:rPr>
        <w:t xml:space="preserve"> </w:t>
      </w:r>
      <w:r>
        <w:rPr>
          <w:color w:val="000000"/>
          <w:sz w:val="24"/>
        </w:rPr>
        <w:t xml:space="preserve">, </w:t>
      </w:r>
      <w:r>
        <w:rPr>
          <w:sz w:val="24"/>
        </w:rPr>
        <w:t xml:space="preserve">con número de teléfono * , </w:t>
      </w:r>
      <w:r w:rsidR="00466D74">
        <w:rPr>
          <w:sz w:val="24"/>
        </w:rPr>
        <w:t>Móvil</w:t>
      </w:r>
      <w:r>
        <w:rPr>
          <w:sz w:val="24"/>
        </w:rPr>
        <w:t xml:space="preserve"> *, correo electrónico  *, el/la cual</w:t>
      </w:r>
      <w:r w:rsidR="006769EC">
        <w:rPr>
          <w:sz w:val="24"/>
        </w:rPr>
        <w:t xml:space="preserve"> denuncia:</w:t>
      </w:r>
    </w:p>
    <w:p w14:paraId="1EFD99E6" w14:textId="77777777" w:rsidR="006769EC" w:rsidRDefault="006769EC" w:rsidP="00630842">
      <w:pPr>
        <w:ind w:left="-426"/>
        <w:jc w:val="both"/>
        <w:rPr>
          <w:sz w:val="24"/>
        </w:rPr>
      </w:pPr>
    </w:p>
    <w:p w14:paraId="0205BC5D" w14:textId="77777777" w:rsidR="006769EC" w:rsidRDefault="006769EC" w:rsidP="00630842">
      <w:pPr>
        <w:ind w:left="-426"/>
        <w:jc w:val="both"/>
        <w:rPr>
          <w:sz w:val="24"/>
        </w:rPr>
      </w:pPr>
    </w:p>
    <w:p w14:paraId="3117EAEB" w14:textId="77777777" w:rsidR="006769EC" w:rsidRDefault="006769EC" w:rsidP="00630842">
      <w:pPr>
        <w:ind w:left="-426"/>
        <w:jc w:val="both"/>
        <w:rPr>
          <w:sz w:val="24"/>
        </w:rPr>
      </w:pPr>
    </w:p>
    <w:p w14:paraId="7D9BF683" w14:textId="77777777" w:rsidR="008C0097" w:rsidRDefault="00B57EFF" w:rsidP="00630842">
      <w:pPr>
        <w:pStyle w:val="Textoindependiente"/>
        <w:ind w:left="-426" w:right="-58"/>
      </w:pPr>
      <w:r>
        <w:t xml:space="preserve">PREGUNTADA LA PERSONA DENUNCIANTE ¿por qué cree que esta persona actúa así contra él? </w:t>
      </w:r>
      <w:r w:rsidR="00EF27FF">
        <w:t>.</w:t>
      </w:r>
      <w:r>
        <w:t xml:space="preserve">  MANIFIESTA que</w:t>
      </w:r>
    </w:p>
    <w:p w14:paraId="634CF8D2" w14:textId="77777777" w:rsidR="008C0097" w:rsidRDefault="008C0097" w:rsidP="00630842">
      <w:pPr>
        <w:ind w:left="-426"/>
        <w:jc w:val="both"/>
        <w:rPr>
          <w:sz w:val="24"/>
        </w:rPr>
      </w:pPr>
    </w:p>
    <w:p w14:paraId="1AF28C99" w14:textId="77777777" w:rsidR="00B57EFF" w:rsidRDefault="00B57EFF" w:rsidP="00630842">
      <w:pPr>
        <w:ind w:left="-426"/>
        <w:jc w:val="both"/>
        <w:rPr>
          <w:sz w:val="24"/>
        </w:rPr>
      </w:pPr>
    </w:p>
    <w:p w14:paraId="66088A2B" w14:textId="77777777" w:rsidR="00B57EFF" w:rsidRDefault="00B57EFF" w:rsidP="00B57EFF">
      <w:pPr>
        <w:pStyle w:val="Textoindependiente"/>
        <w:ind w:left="-426" w:right="-58"/>
      </w:pPr>
      <w:r>
        <w:t>PREGUNTADA LA PERSONA DENUNCIANTE ¿Cómo se ha sentido en el trascurso de los hechos ocurridos?</w:t>
      </w:r>
      <w:r w:rsidR="00EF27FF">
        <w:t>. MANIFIESTA que</w:t>
      </w:r>
    </w:p>
    <w:p w14:paraId="70A9837D" w14:textId="77777777" w:rsidR="00B57EFF" w:rsidRDefault="00B57EFF" w:rsidP="00630842">
      <w:pPr>
        <w:ind w:left="-426"/>
        <w:jc w:val="both"/>
        <w:rPr>
          <w:sz w:val="24"/>
        </w:rPr>
      </w:pPr>
    </w:p>
    <w:p w14:paraId="32263385" w14:textId="77777777" w:rsidR="00B57EFF" w:rsidRDefault="00B57EFF" w:rsidP="00630842">
      <w:pPr>
        <w:ind w:left="-426"/>
        <w:jc w:val="both"/>
        <w:rPr>
          <w:sz w:val="24"/>
        </w:rPr>
      </w:pPr>
    </w:p>
    <w:p w14:paraId="7E933860" w14:textId="77777777" w:rsidR="00B57EFF" w:rsidRDefault="00B57EFF" w:rsidP="00B57EFF">
      <w:pPr>
        <w:pStyle w:val="Textoindependiente"/>
        <w:ind w:left="-426" w:right="-58"/>
      </w:pPr>
      <w:r>
        <w:t>PREGUNTADA LA PERSONA DENUNCIANTE sobre si había tenido algún contacto previo con la persona</w:t>
      </w:r>
      <w:r w:rsidR="00EF27FF">
        <w:t>.</w:t>
      </w:r>
      <w:r>
        <w:t xml:space="preserve"> </w:t>
      </w:r>
      <w:r w:rsidR="00EF27FF">
        <w:t xml:space="preserve"> MANIFIESTA que</w:t>
      </w:r>
    </w:p>
    <w:p w14:paraId="70E6AA84" w14:textId="77777777" w:rsidR="00B57EFF" w:rsidRDefault="00B57EFF" w:rsidP="00630842">
      <w:pPr>
        <w:ind w:left="-426"/>
        <w:jc w:val="both"/>
        <w:rPr>
          <w:sz w:val="24"/>
        </w:rPr>
      </w:pPr>
    </w:p>
    <w:p w14:paraId="5C287CAB" w14:textId="77777777" w:rsidR="008C0097" w:rsidRDefault="008C0097" w:rsidP="00630842">
      <w:pPr>
        <w:ind w:left="-426"/>
        <w:jc w:val="both"/>
        <w:rPr>
          <w:sz w:val="24"/>
        </w:rPr>
      </w:pPr>
    </w:p>
    <w:p w14:paraId="1843898F" w14:textId="77777777" w:rsidR="008C0097" w:rsidRDefault="008C0097" w:rsidP="00630842">
      <w:pPr>
        <w:ind w:left="-426"/>
        <w:jc w:val="both"/>
        <w:rPr>
          <w:sz w:val="24"/>
        </w:rPr>
      </w:pPr>
    </w:p>
    <w:p w14:paraId="7200F9D4" w14:textId="77777777" w:rsidR="008C0097" w:rsidRPr="002A6295" w:rsidRDefault="00B57EFF" w:rsidP="002A6295">
      <w:pPr>
        <w:pStyle w:val="Textoindependiente"/>
        <w:ind w:left="-426" w:right="-58"/>
      </w:pPr>
      <w:r>
        <w:t>PREGUNTADA LA PERSONA DENUNCIANTE</w:t>
      </w:r>
      <w:r w:rsidR="002A6295">
        <w:t xml:space="preserve"> </w:t>
      </w:r>
      <w:r w:rsidR="008C0097">
        <w:t xml:space="preserve">si tiene algo </w:t>
      </w:r>
      <w:r w:rsidR="002A6295">
        <w:t>más</w:t>
      </w:r>
      <w:r w:rsidR="008C0097">
        <w:t xml:space="preserve"> que decir, manifiesta que no, que lo dicho es la verdad en la que se ratifica y afirma, firmando esta manifestación una vez leída y después de hallarla conforme en su total contenido, en unión del Instructor </w:t>
      </w:r>
      <w:r w:rsidR="008C0097">
        <w:rPr>
          <w:snapToGrid w:val="0"/>
        </w:rPr>
        <w:t>en el lugar, día y hora anteriormente indicados.</w:t>
      </w:r>
    </w:p>
    <w:p w14:paraId="2A7D33C7" w14:textId="77777777" w:rsidR="008C0097" w:rsidRDefault="008C0097" w:rsidP="00630842">
      <w:pPr>
        <w:ind w:left="-426"/>
        <w:jc w:val="both"/>
        <w:outlineLvl w:val="0"/>
        <w:rPr>
          <w:snapToGrid w:val="0"/>
          <w:color w:val="0000FF"/>
          <w:sz w:val="24"/>
        </w:rPr>
      </w:pPr>
    </w:p>
    <w:p w14:paraId="20381337" w14:textId="77777777" w:rsidR="008C0097" w:rsidRDefault="008C0097" w:rsidP="00630842">
      <w:pPr>
        <w:ind w:left="-426"/>
        <w:jc w:val="both"/>
        <w:outlineLvl w:val="0"/>
        <w:rPr>
          <w:sz w:val="24"/>
        </w:rPr>
      </w:pPr>
    </w:p>
    <w:p w14:paraId="2245E81E" w14:textId="77777777" w:rsidR="008C0097" w:rsidRDefault="008C0097" w:rsidP="00630842">
      <w:pPr>
        <w:pStyle w:val="Textoindependiente"/>
        <w:ind w:left="-426"/>
      </w:pPr>
      <w:r>
        <w:t xml:space="preserve">EL/LA </w:t>
      </w:r>
      <w:r w:rsidR="00B57EFF">
        <w:t>DENUNCIANTE</w:t>
      </w:r>
      <w:r>
        <w:tab/>
      </w:r>
      <w:r>
        <w:tab/>
      </w:r>
      <w:r>
        <w:tab/>
      </w:r>
      <w:r w:rsidR="00B57EFF">
        <w:tab/>
      </w:r>
      <w:r w:rsidR="00B57EFF">
        <w:tab/>
      </w:r>
      <w:r w:rsidR="00B57EFF">
        <w:rPr>
          <w:spacing w:val="-2"/>
          <w:lang w:val="es-ES_tradnl"/>
        </w:rPr>
        <w:t>LOS</w:t>
      </w:r>
      <w:r>
        <w:rPr>
          <w:spacing w:val="-2"/>
          <w:lang w:val="es-ES_tradnl"/>
        </w:rPr>
        <w:t xml:space="preserve"> </w:t>
      </w:r>
      <w:r w:rsidR="00B57EFF">
        <w:rPr>
          <w:spacing w:val="-2"/>
          <w:lang w:val="es-ES_tradnl"/>
        </w:rPr>
        <w:t>AGENTES</w:t>
      </w:r>
    </w:p>
    <w:p w14:paraId="6EE69725" w14:textId="77777777" w:rsidR="008C0097" w:rsidRDefault="008C0097" w:rsidP="00630842">
      <w:pPr>
        <w:pStyle w:val="Textoindependiente"/>
        <w:ind w:left="-426"/>
      </w:pPr>
    </w:p>
    <w:p w14:paraId="1F4154E3" w14:textId="77777777" w:rsidR="008C0097" w:rsidRDefault="008C0097" w:rsidP="00630842">
      <w:pPr>
        <w:pStyle w:val="Textoindependiente"/>
        <w:ind w:left="-426"/>
      </w:pPr>
    </w:p>
    <w:p w14:paraId="2862586A" w14:textId="77777777" w:rsidR="008C0097" w:rsidRDefault="008C0097" w:rsidP="00630842">
      <w:pPr>
        <w:pStyle w:val="Textoindependiente"/>
        <w:ind w:left="-426"/>
      </w:pPr>
    </w:p>
    <w:p w14:paraId="5FE6AD14" w14:textId="77777777" w:rsidR="008C0097" w:rsidRDefault="008C0097" w:rsidP="00630842">
      <w:pPr>
        <w:pStyle w:val="Textoindependiente"/>
        <w:ind w:left="-426"/>
      </w:pPr>
    </w:p>
    <w:p w14:paraId="2F8AB88D" w14:textId="77777777" w:rsidR="008C0097" w:rsidRDefault="008C0097" w:rsidP="00630842">
      <w:pPr>
        <w:pStyle w:val="Textoindependiente"/>
        <w:ind w:left="-426"/>
      </w:pPr>
    </w:p>
    <w:p w14:paraId="77D6BC5B" w14:textId="67475DF8" w:rsidR="008C0097" w:rsidRDefault="008C0097" w:rsidP="00630842">
      <w:pPr>
        <w:pStyle w:val="Textoindependiente"/>
        <w:ind w:left="-426"/>
        <w:rPr>
          <w:spacing w:val="-2"/>
          <w:lang w:val="es-ES_tradnl"/>
        </w:rPr>
      </w:pPr>
      <w:r>
        <w:t xml:space="preserve">Fdo.: </w:t>
      </w:r>
      <w:r>
        <w:tab/>
      </w:r>
      <w:r w:rsidR="00BD3CA4">
        <w:t xml:space="preserve">                        </w:t>
      </w:r>
      <w:r w:rsidR="00BD3CA4">
        <w:tab/>
      </w:r>
      <w:r w:rsidR="00B57EFF">
        <w:tab/>
      </w:r>
      <w:r w:rsidR="00BD3CA4">
        <w:t>Fdo.:</w:t>
      </w:r>
      <w:r w:rsidR="00B57EFF">
        <w:t xml:space="preserve">28074  y    28074    </w:t>
      </w:r>
    </w:p>
    <w:p w14:paraId="0404E5AD" w14:textId="77777777" w:rsidR="008C0097" w:rsidRDefault="008C0097" w:rsidP="00630842">
      <w:pPr>
        <w:pStyle w:val="Ttulo8"/>
        <w:tabs>
          <w:tab w:val="center" w:pos="5665"/>
        </w:tabs>
        <w:suppressAutoHyphens/>
        <w:ind w:left="-426"/>
        <w:rPr>
          <w:color w:val="auto"/>
        </w:rPr>
      </w:pPr>
    </w:p>
    <w:p w14:paraId="4AEBBFA4" w14:textId="77777777" w:rsidR="008C0097" w:rsidRDefault="008C0097" w:rsidP="00630842">
      <w:pPr>
        <w:pStyle w:val="Ttulo8"/>
        <w:tabs>
          <w:tab w:val="center" w:pos="5665"/>
        </w:tabs>
        <w:suppressAutoHyphens/>
        <w:ind w:left="-426"/>
        <w:rPr>
          <w:color w:val="auto"/>
        </w:rPr>
      </w:pPr>
    </w:p>
    <w:p w14:paraId="5123CD58" w14:textId="77777777" w:rsidR="008C0097" w:rsidRDefault="008C0097" w:rsidP="00630842">
      <w:pPr>
        <w:ind w:left="-426"/>
      </w:pPr>
    </w:p>
    <w:p w14:paraId="65898FD8" w14:textId="77777777" w:rsidR="008C0097" w:rsidRDefault="008C0097" w:rsidP="00630842">
      <w:pPr>
        <w:pStyle w:val="Ttulo8"/>
        <w:tabs>
          <w:tab w:val="center" w:pos="5665"/>
        </w:tabs>
        <w:suppressAutoHyphens/>
        <w:ind w:left="-426"/>
        <w:rPr>
          <w:color w:val="auto"/>
        </w:rPr>
      </w:pPr>
    </w:p>
    <w:p w14:paraId="69603A5E" w14:textId="77777777" w:rsidR="008C0097" w:rsidRDefault="008C0097" w:rsidP="00630842">
      <w:pPr>
        <w:pStyle w:val="Textoindependiente"/>
        <w:ind w:left="-426"/>
      </w:pPr>
    </w:p>
    <w:p w14:paraId="2BAC0D61" w14:textId="77777777" w:rsidR="008C0097" w:rsidRDefault="008C0097" w:rsidP="00630842">
      <w:pPr>
        <w:ind w:left="-426"/>
      </w:pPr>
    </w:p>
    <w:sectPr w:rsidR="008C0097" w:rsidSect="00BD3CA4">
      <w:headerReference w:type="default" r:id="rId8"/>
      <w:footerReference w:type="default" r:id="rId9"/>
      <w:pgSz w:w="11906" w:h="16838" w:code="9"/>
      <w:pgMar w:top="1961" w:right="1418" w:bottom="1134" w:left="2041" w:header="993" w:footer="4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FC95C" w14:textId="77777777" w:rsidR="00273C98" w:rsidRDefault="00273C98">
      <w:r>
        <w:separator/>
      </w:r>
    </w:p>
  </w:endnote>
  <w:endnote w:type="continuationSeparator" w:id="0">
    <w:p w14:paraId="297A85B2" w14:textId="77777777" w:rsidR="00273C98" w:rsidRDefault="00273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FE822" w14:textId="77777777" w:rsidR="00466D74" w:rsidRDefault="00273C98">
    <w:pPr>
      <w:pStyle w:val="Piedepgina"/>
      <w:jc w:val="center"/>
    </w:pPr>
    <w:r>
      <w:pict w14:anchorId="08F4A51C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left:0;text-align:left;margin-left:-71pt;margin-top:-151.95pt;width:21.6pt;height:100.8pt;z-index:251658240" stroked="f">
          <v:textbox style="layout-flow:vertical;mso-layout-flow-alt:bottom-to-top;mso-next-textbox:#_x0000_s2052">
            <w:txbxContent>
              <w:p w14:paraId="2C6ED873" w14:textId="77777777" w:rsidR="00466D74" w:rsidRDefault="00466D74" w:rsidP="00CD4721">
                <w:pPr>
                  <w:rPr>
                    <w:rFonts w:ascii="Arial" w:hAnsi="Arial"/>
                    <w:sz w:val="12"/>
                  </w:rPr>
                </w:pPr>
                <w:r>
                  <w:rPr>
                    <w:rFonts w:ascii="Arial" w:hAnsi="Arial"/>
                    <w:sz w:val="12"/>
                  </w:rPr>
                  <w:t>Modelo</w:t>
                </w:r>
                <w:r>
                  <w:rPr>
                    <w:rFonts w:ascii="Arial" w:hAnsi="Arial"/>
                    <w:b/>
                    <w:sz w:val="12"/>
                  </w:rPr>
                  <w:t xml:space="preserve">:   PJT </w:t>
                </w:r>
                <w:r>
                  <w:rPr>
                    <w:rFonts w:ascii="Arial" w:hAnsi="Arial"/>
                    <w:sz w:val="12"/>
                  </w:rPr>
                  <w:t>- 01/01/2019</w:t>
                </w:r>
              </w:p>
            </w:txbxContent>
          </v:textbox>
        </v:shape>
      </w:pict>
    </w:r>
    <w:r>
      <w:fldChar w:fldCharType="begin"/>
    </w:r>
    <w:r>
      <w:instrText xml:space="preserve"> INCLUDETEXT “\\\\VULCANO\\DATOS\\Modelos\\Pac\\CARGOS.doc”NoMerge_PiePoliciaLocal</w:instrText>
    </w:r>
    <w:r>
      <w:fldChar w:fldCharType="separate"/>
    </w:r>
    <w:bookmarkStart w:id="3" w:name="NoMerge_PiePoliciaLocal"/>
    <w:r w:rsidR="00466D74">
      <w:t>C/ Chile, 1  28914 Leganés (Madrid) Tel: 91 248 90 93/94 Fax: 91 248 93 72</w:t>
    </w:r>
    <w:bookmarkEnd w:id="3"/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2A11E" w14:textId="77777777" w:rsidR="00273C98" w:rsidRDefault="00273C98">
      <w:r>
        <w:separator/>
      </w:r>
    </w:p>
  </w:footnote>
  <w:footnote w:type="continuationSeparator" w:id="0">
    <w:p w14:paraId="37266F9B" w14:textId="77777777" w:rsidR="00273C98" w:rsidRDefault="00273C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8EB69" w14:textId="77777777" w:rsidR="00466D74" w:rsidRDefault="00466D74" w:rsidP="00630842">
    <w:pPr>
      <w:pStyle w:val="Encabezado"/>
      <w:ind w:right="360"/>
    </w:pPr>
    <w:r>
      <w:rPr>
        <w:noProof/>
        <w:sz w:val="22"/>
      </w:rPr>
      <w:drawing>
        <wp:anchor distT="0" distB="0" distL="114300" distR="114300" simplePos="0" relativeHeight="251657216" behindDoc="0" locked="0" layoutInCell="1" allowOverlap="1" wp14:anchorId="211BC190" wp14:editId="40DD683C">
          <wp:simplePos x="0" y="0"/>
          <wp:positionH relativeFrom="column">
            <wp:posOffset>4699000</wp:posOffset>
          </wp:positionH>
          <wp:positionV relativeFrom="paragraph">
            <wp:posOffset>-285115</wp:posOffset>
          </wp:positionV>
          <wp:extent cx="1028700" cy="993775"/>
          <wp:effectExtent l="19050" t="0" r="0" b="0"/>
          <wp:wrapSquare wrapText="bothSides"/>
          <wp:docPr id="3" name="Imagen 2" descr="Escudo policia nuevo (simplificado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Escudo policia nuevo (simplificado)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993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71C0DDD" w14:textId="77777777" w:rsidR="00466D74" w:rsidRDefault="00466D74" w:rsidP="00630842">
    <w:pPr>
      <w:pStyle w:val="Encabezado"/>
      <w:ind w:right="360"/>
    </w:pPr>
  </w:p>
  <w:p w14:paraId="5A4C8E48" w14:textId="77777777" w:rsidR="00466D74" w:rsidRDefault="00466D74" w:rsidP="00630842">
    <w:pPr>
      <w:pStyle w:val="Encabezado"/>
      <w:ind w:right="360"/>
    </w:pPr>
  </w:p>
  <w:p w14:paraId="45FB466F" w14:textId="77777777" w:rsidR="00466D74" w:rsidRDefault="00466D74" w:rsidP="00630842">
    <w:pPr>
      <w:pStyle w:val="Encabezado"/>
      <w:ind w:right="360"/>
    </w:pPr>
  </w:p>
  <w:p w14:paraId="53C9E7D7" w14:textId="77777777" w:rsidR="00466D74" w:rsidRDefault="00466D74" w:rsidP="00630842">
    <w:pPr>
      <w:pStyle w:val="Encabezado"/>
      <w:ind w:hanging="426"/>
      <w:rPr>
        <w:sz w:val="24"/>
        <w:szCs w:val="24"/>
      </w:rPr>
    </w:pPr>
    <w:r>
      <w:rPr>
        <w:color w:val="000000"/>
      </w:rPr>
      <w:t>Referencia Nº:</w:t>
    </w:r>
  </w:p>
  <w:p w14:paraId="03D002F1" w14:textId="77777777" w:rsidR="00466D74" w:rsidRDefault="00466D74">
    <w:pPr>
      <w:ind w:left="-851"/>
      <w:rPr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D63B9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3CA4"/>
    <w:rsid w:val="000110CD"/>
    <w:rsid w:val="001753B0"/>
    <w:rsid w:val="001F67B2"/>
    <w:rsid w:val="00273C98"/>
    <w:rsid w:val="00282063"/>
    <w:rsid w:val="00284DBF"/>
    <w:rsid w:val="002A6295"/>
    <w:rsid w:val="00390067"/>
    <w:rsid w:val="00466D74"/>
    <w:rsid w:val="005D002C"/>
    <w:rsid w:val="00630842"/>
    <w:rsid w:val="006769EC"/>
    <w:rsid w:val="006D0CA8"/>
    <w:rsid w:val="0074169A"/>
    <w:rsid w:val="007D69A1"/>
    <w:rsid w:val="00847FEA"/>
    <w:rsid w:val="008C0097"/>
    <w:rsid w:val="00B57EFF"/>
    <w:rsid w:val="00BD3CA4"/>
    <w:rsid w:val="00CD4721"/>
    <w:rsid w:val="00DD574C"/>
    <w:rsid w:val="00EF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;"/>
  <w14:docId w14:val="56028713"/>
  <w15:docId w15:val="{C8D1537F-D6BA-4C6D-B3F4-1369EF065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  <w:lang w:val="es-ES_tradnl"/>
    </w:rPr>
  </w:style>
  <w:style w:type="paragraph" w:styleId="Ttulo2">
    <w:name w:val="heading 2"/>
    <w:basedOn w:val="Normal"/>
    <w:next w:val="Normal"/>
    <w:qFormat/>
    <w:pPr>
      <w:keepNext/>
      <w:ind w:left="3912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right" w:pos="8364"/>
      </w:tabs>
      <w:jc w:val="both"/>
      <w:outlineLvl w:val="2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color w:val="0000FF"/>
      <w:sz w:val="24"/>
    </w:rPr>
  </w:style>
  <w:style w:type="paragraph" w:styleId="Ttulo8">
    <w:name w:val="heading 8"/>
    <w:basedOn w:val="Normal"/>
    <w:next w:val="Normal"/>
    <w:qFormat/>
    <w:pPr>
      <w:keepNext/>
      <w:jc w:val="both"/>
      <w:outlineLvl w:val="7"/>
    </w:pPr>
    <w:rPr>
      <w:color w:val="0000FF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tulo">
    <w:name w:val="Title"/>
    <w:basedOn w:val="Normal"/>
    <w:qFormat/>
    <w:pPr>
      <w:jc w:val="center"/>
      <w:outlineLvl w:val="0"/>
    </w:pPr>
    <w:rPr>
      <w:b/>
      <w:sz w:val="28"/>
    </w:r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sz w:val="24"/>
    </w:rPr>
  </w:style>
  <w:style w:type="character" w:customStyle="1" w:styleId="EncabezadoCar">
    <w:name w:val="Encabezado Car"/>
    <w:basedOn w:val="Fuentedeprrafopredeter"/>
    <w:link w:val="Encabezado"/>
    <w:locked/>
    <w:rsid w:val="00630842"/>
    <w:rPr>
      <w:lang w:val="es-ES" w:eastAsia="es-E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os%20atestados\MODELOS%20PAC%202016%20ATESTADOS\069APL-Atestados%20Polic&#237;a%20Local\069APL010-%20Manifestac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A0F76-6950-4012-B65D-756661078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069APL010- Manifestacion.dot</Template>
  <TotalTime>245</TotalTime>
  <Pages>1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IntPral</vt:lpstr>
    </vt:vector>
  </TitlesOfParts>
  <Company>Ayuntamiento de Leganés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IntPral</dc:title>
  <dc:subject/>
  <dc:creator>jmsanchez</dc:creator>
  <cp:keywords/>
  <cp:lastModifiedBy>JOSE A. GONZALEZ RODRIGUEZ</cp:lastModifiedBy>
  <cp:revision>7</cp:revision>
  <cp:lastPrinted>2003-04-03T08:22:00Z</cp:lastPrinted>
  <dcterms:created xsi:type="dcterms:W3CDTF">2019-05-31T06:58:00Z</dcterms:created>
  <dcterms:modified xsi:type="dcterms:W3CDTF">2023-04-27T15:47:00Z</dcterms:modified>
</cp:coreProperties>
</file>